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D7" w:rsidRPr="0026359B" w:rsidRDefault="00B5465B">
      <w:pPr>
        <w:pStyle w:val="Ttulo"/>
        <w:jc w:val="righ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Gerenciador de FMEA</w:t>
      </w:r>
    </w:p>
    <w:p w:rsidR="00E71ED7" w:rsidRPr="0026359B" w:rsidRDefault="00F30CEB">
      <w:pPr>
        <w:pStyle w:val="Ttulo"/>
        <w:jc w:val="right"/>
        <w:rPr>
          <w:rFonts w:ascii="Calibri" w:hAnsi="Calibri"/>
          <w:lang w:val="pt-BR"/>
        </w:rPr>
      </w:pPr>
      <w:r>
        <w:fldChar w:fldCharType="begin"/>
      </w:r>
      <w:r w:rsidRPr="00EE2010">
        <w:rPr>
          <w:lang w:val="pt-PT"/>
        </w:rPr>
        <w:instrText xml:space="preserve"> TITLE  \* MERGEFORMAT </w:instrText>
      </w:r>
      <w:r>
        <w:fldChar w:fldCharType="separate"/>
      </w:r>
      <w:r w:rsidR="00153F95">
        <w:rPr>
          <w:rFonts w:ascii="Calibri" w:hAnsi="Calibri"/>
          <w:lang w:val="pt-BR"/>
        </w:rPr>
        <w:t>Visão de Projeto</w:t>
      </w:r>
      <w:r>
        <w:fldChar w:fldCharType="end"/>
      </w:r>
    </w:p>
    <w:p w:rsidR="00E71ED7" w:rsidRPr="0026359B" w:rsidRDefault="00E71ED7">
      <w:pPr>
        <w:pStyle w:val="Ttulo"/>
        <w:jc w:val="right"/>
        <w:rPr>
          <w:rFonts w:ascii="Calibri" w:hAnsi="Calibri"/>
          <w:lang w:val="pt-BR"/>
        </w:rPr>
      </w:pPr>
    </w:p>
    <w:p w:rsidR="00E71ED7" w:rsidRPr="0026359B" w:rsidRDefault="00E71ED7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26359B">
        <w:rPr>
          <w:rFonts w:ascii="Calibri" w:hAnsi="Calibri"/>
          <w:sz w:val="28"/>
          <w:szCs w:val="28"/>
          <w:lang w:val="pt-BR"/>
        </w:rPr>
        <w:t xml:space="preserve">Versão </w:t>
      </w:r>
      <w:r w:rsidR="00B5465B">
        <w:rPr>
          <w:rFonts w:ascii="Calibri" w:hAnsi="Calibri"/>
          <w:sz w:val="28"/>
          <w:szCs w:val="28"/>
          <w:lang w:val="pt-BR"/>
        </w:rPr>
        <w:t>0.5</w:t>
      </w:r>
    </w:p>
    <w:p w:rsidR="00E71ED7" w:rsidRPr="0026359B" w:rsidRDefault="00E71ED7" w:rsidP="00C35303">
      <w:pPr>
        <w:pStyle w:val="InfoBlue"/>
        <w:rPr>
          <w:rFonts w:ascii="Calibri" w:hAnsi="Calibri"/>
        </w:rPr>
      </w:pPr>
    </w:p>
    <w:p w:rsidR="00E71ED7" w:rsidRPr="0026359B" w:rsidRDefault="00E71ED7" w:rsidP="00C35303">
      <w:pPr>
        <w:pStyle w:val="InfoBlue"/>
        <w:rPr>
          <w:rFonts w:ascii="Calibri" w:hAnsi="Calibri"/>
        </w:rPr>
      </w:pPr>
    </w:p>
    <w:p w:rsidR="00E71ED7" w:rsidRPr="0026359B" w:rsidRDefault="00E71ED7" w:rsidP="00C35303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 xml:space="preserve">[Observação: O template a seguir é </w:t>
      </w:r>
      <w:r w:rsidR="006C7E63" w:rsidRPr="0026359B">
        <w:rPr>
          <w:rFonts w:ascii="Calibri" w:hAnsi="Calibri"/>
        </w:rPr>
        <w:t xml:space="preserve">baseado no formato do </w:t>
      </w:r>
      <w:r w:rsidRPr="0026359B">
        <w:rPr>
          <w:rFonts w:ascii="Calibri" w:hAnsi="Calibri"/>
        </w:rPr>
        <w:t>Rational Unified Process (RUP)</w:t>
      </w:r>
      <w:r w:rsidR="006C7E63" w:rsidRPr="0026359B">
        <w:rPr>
          <w:rFonts w:ascii="Calibri" w:hAnsi="Calibri"/>
        </w:rPr>
        <w:t>, porém adaptado à</w:t>
      </w:r>
      <w:r w:rsidR="00C35303" w:rsidRPr="0026359B">
        <w:rPr>
          <w:rFonts w:ascii="Calibri" w:hAnsi="Calibri"/>
        </w:rPr>
        <w:t>s</w:t>
      </w:r>
      <w:r w:rsidR="006C7E63" w:rsidRPr="0026359B">
        <w:rPr>
          <w:rFonts w:ascii="Calibri" w:hAnsi="Calibri"/>
        </w:rPr>
        <w:t xml:space="preserve"> </w:t>
      </w:r>
      <w:r w:rsidR="00C35303" w:rsidRPr="0026359B">
        <w:rPr>
          <w:rFonts w:ascii="Calibri" w:hAnsi="Calibri"/>
        </w:rPr>
        <w:t>necessidades d</w:t>
      </w:r>
      <w:r w:rsidR="00365E9C" w:rsidRPr="0026359B">
        <w:rPr>
          <w:rFonts w:ascii="Calibri" w:hAnsi="Calibri"/>
        </w:rPr>
        <w:t>a disciplina</w:t>
      </w:r>
      <w:r w:rsidR="006C7E63" w:rsidRPr="0026359B">
        <w:rPr>
          <w:rFonts w:ascii="Calibri" w:hAnsi="Calibri"/>
        </w:rPr>
        <w:t>.</w:t>
      </w:r>
      <w:r w:rsidRPr="0026359B">
        <w:rPr>
          <w:rFonts w:ascii="Calibri" w:hAnsi="Calibri"/>
        </w:rPr>
        <w:t xml:space="preserve"> O texto em</w:t>
      </w:r>
      <w:r w:rsidR="00C35303" w:rsidRPr="0026359B">
        <w:rPr>
          <w:rFonts w:ascii="Calibri" w:hAnsi="Calibri"/>
        </w:rPr>
        <w:t xml:space="preserve"> </w:t>
      </w:r>
      <w:r w:rsidRPr="0026359B">
        <w:rPr>
          <w:rFonts w:ascii="Calibri" w:hAnsi="Calibri"/>
        </w:rPr>
        <w:t>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E71ED7" w:rsidRPr="0026359B" w:rsidRDefault="00E71ED7" w:rsidP="00C35303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 xml:space="preserve">[Para personalizar campos automáticos no Microsoft Word (que exibem um fundo cinza quando selecionados), escolha </w:t>
      </w:r>
      <w:r w:rsidR="00C35303" w:rsidRPr="0026359B">
        <w:rPr>
          <w:rFonts w:ascii="Calibri" w:hAnsi="Calibri"/>
        </w:rPr>
        <w:t>Arquivo</w:t>
      </w:r>
      <w:r w:rsidRPr="0026359B">
        <w:rPr>
          <w:rFonts w:ascii="Calibri" w:hAnsi="Calibri"/>
        </w:rPr>
        <w:t>&gt;Prop</w:t>
      </w:r>
      <w:r w:rsidR="00C35303" w:rsidRPr="0026359B">
        <w:rPr>
          <w:rFonts w:ascii="Calibri" w:hAnsi="Calibri"/>
        </w:rPr>
        <w:t>riedades</w:t>
      </w:r>
      <w:r w:rsidRPr="0026359B">
        <w:rPr>
          <w:rFonts w:ascii="Calibri" w:hAnsi="Calibri"/>
        </w:rPr>
        <w:t xml:space="preserve"> e substitua os campos </w:t>
      </w:r>
      <w:r w:rsidR="00C35303" w:rsidRPr="0026359B">
        <w:rPr>
          <w:rFonts w:ascii="Calibri" w:hAnsi="Calibri"/>
        </w:rPr>
        <w:t>Título, Assunto e Empresa</w:t>
      </w:r>
      <w:r w:rsidRPr="0026359B">
        <w:rPr>
          <w:rFonts w:ascii="Calibri" w:hAnsi="Calibri"/>
        </w:rPr>
        <w:t xml:space="preserve"> pelas informações apropriadas para este documento. Depois de fechar a caixa de diálogo, para atualizar os campos automáticos no documento inteiro, selecione </w:t>
      </w:r>
      <w:r w:rsidR="00C35303" w:rsidRPr="0026359B">
        <w:rPr>
          <w:rFonts w:ascii="Calibri" w:hAnsi="Calibri"/>
        </w:rPr>
        <w:t>Editar</w:t>
      </w:r>
      <w:r w:rsidRPr="0026359B">
        <w:rPr>
          <w:rFonts w:ascii="Calibri" w:hAnsi="Calibri"/>
        </w:rPr>
        <w:t>&gt;Selec</w:t>
      </w:r>
      <w:r w:rsidR="00C35303" w:rsidRPr="0026359B">
        <w:rPr>
          <w:rFonts w:ascii="Calibri" w:hAnsi="Calibri"/>
        </w:rPr>
        <w:t>ionar Tudo</w:t>
      </w:r>
      <w:r w:rsidRPr="0026359B">
        <w:rPr>
          <w:rFonts w:ascii="Calibri" w:hAnsi="Calibri"/>
        </w:rPr>
        <w:t>(ou Ctrl-</w:t>
      </w:r>
      <w:r w:rsidR="00C35303" w:rsidRPr="0026359B">
        <w:rPr>
          <w:rFonts w:ascii="Calibri" w:hAnsi="Calibri"/>
        </w:rPr>
        <w:t>T</w:t>
      </w:r>
      <w:r w:rsidRPr="0026359B">
        <w:rPr>
          <w:rFonts w:ascii="Calibri" w:hAnsi="Calibri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E71ED7" w:rsidRPr="0026359B" w:rsidRDefault="00E71ED7">
      <w:pPr>
        <w:pStyle w:val="Ttulo"/>
        <w:rPr>
          <w:rFonts w:ascii="Calibri" w:hAnsi="Calibri"/>
          <w:sz w:val="28"/>
          <w:szCs w:val="28"/>
          <w:lang w:val="pt-BR"/>
        </w:rPr>
      </w:pPr>
    </w:p>
    <w:p w:rsidR="00E71ED7" w:rsidRPr="0026359B" w:rsidRDefault="00E71ED7">
      <w:pPr>
        <w:rPr>
          <w:rFonts w:ascii="Calibri" w:hAnsi="Calibri"/>
          <w:lang w:val="pt-BR"/>
        </w:rPr>
        <w:sectPr w:rsidR="00E71ED7" w:rsidRPr="0026359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Pr="0026359B" w:rsidRDefault="00E71ED7">
      <w:pPr>
        <w:pStyle w:val="Ttulo"/>
        <w:rPr>
          <w:rFonts w:ascii="Calibri" w:hAnsi="Calibri"/>
          <w:lang w:val="pt-BR"/>
        </w:rPr>
      </w:pPr>
      <w:r w:rsidRPr="0026359B">
        <w:rPr>
          <w:rFonts w:ascii="Calibri" w:hAnsi="Calibr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2635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jc w:val="center"/>
              <w:rPr>
                <w:rFonts w:ascii="Calibri" w:hAnsi="Calibri"/>
                <w:b/>
                <w:bCs/>
                <w:lang w:val="pt-BR"/>
              </w:rPr>
            </w:pPr>
            <w:r w:rsidRPr="0026359B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jc w:val="center"/>
              <w:rPr>
                <w:rFonts w:ascii="Calibri" w:hAnsi="Calibri"/>
                <w:b/>
                <w:bCs/>
                <w:lang w:val="pt-BR"/>
              </w:rPr>
            </w:pPr>
            <w:r w:rsidRPr="0026359B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jc w:val="center"/>
              <w:rPr>
                <w:rFonts w:ascii="Calibri" w:hAnsi="Calibri"/>
                <w:b/>
                <w:bCs/>
                <w:lang w:val="pt-BR"/>
              </w:rPr>
            </w:pPr>
            <w:r w:rsidRPr="0026359B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jc w:val="center"/>
              <w:rPr>
                <w:rFonts w:ascii="Calibri" w:hAnsi="Calibri"/>
                <w:b/>
                <w:bCs/>
                <w:lang w:val="pt-BR"/>
              </w:rPr>
            </w:pPr>
            <w:r w:rsidRPr="0026359B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E71ED7" w:rsidRPr="002635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B5465B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01/07/09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B5465B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B5465B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B5465B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Marcelo</w:t>
            </w:r>
          </w:p>
        </w:tc>
      </w:tr>
      <w:tr w:rsidR="00E71ED7" w:rsidRPr="002635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</w:tr>
      <w:tr w:rsidR="00E71ED7" w:rsidRPr="002635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</w:tr>
      <w:tr w:rsidR="00E71ED7" w:rsidRPr="0026359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6359B" w:rsidRDefault="00E71ED7">
            <w:pPr>
              <w:pStyle w:val="Tabletext"/>
              <w:rPr>
                <w:rFonts w:ascii="Calibri" w:hAnsi="Calibri"/>
                <w:lang w:val="pt-BR"/>
              </w:rPr>
            </w:pPr>
          </w:p>
        </w:tc>
      </w:tr>
    </w:tbl>
    <w:p w:rsidR="00E71ED7" w:rsidRPr="0026359B" w:rsidRDefault="00E71ED7">
      <w:pPr>
        <w:rPr>
          <w:rFonts w:ascii="Calibri" w:hAnsi="Calibri"/>
          <w:lang w:val="pt-BR"/>
        </w:rPr>
      </w:pPr>
    </w:p>
    <w:p w:rsidR="00E71ED7" w:rsidRPr="0026359B" w:rsidRDefault="00E71ED7">
      <w:pPr>
        <w:pStyle w:val="Ttulo"/>
        <w:rPr>
          <w:rFonts w:ascii="Calibri" w:hAnsi="Calibri"/>
          <w:lang w:val="pt-BR"/>
        </w:rPr>
      </w:pPr>
      <w:r w:rsidRPr="0026359B">
        <w:rPr>
          <w:rFonts w:ascii="Calibri" w:hAnsi="Calibri"/>
          <w:lang w:val="pt-BR"/>
        </w:rPr>
        <w:br w:type="page"/>
      </w:r>
      <w:r w:rsidRPr="0026359B">
        <w:rPr>
          <w:rFonts w:ascii="Calibri" w:hAnsi="Calibri"/>
          <w:lang w:val="pt-BR"/>
        </w:rPr>
        <w:lastRenderedPageBreak/>
        <w:t>Índice Analítico</w:t>
      </w:r>
    </w:p>
    <w:p w:rsidR="00153F95" w:rsidRDefault="00F30CEB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0CEB">
        <w:rPr>
          <w:rFonts w:ascii="Calibri" w:hAnsi="Calibri"/>
          <w:lang w:val="pt-BR"/>
        </w:rPr>
        <w:fldChar w:fldCharType="begin"/>
      </w:r>
      <w:r w:rsidR="00E71ED7" w:rsidRPr="0026359B">
        <w:rPr>
          <w:rFonts w:ascii="Calibri" w:hAnsi="Calibri"/>
          <w:lang w:val="pt-BR"/>
        </w:rPr>
        <w:instrText xml:space="preserve"> TOC \o "1-3" </w:instrText>
      </w:r>
      <w:r w:rsidRPr="00F30CEB">
        <w:rPr>
          <w:rFonts w:ascii="Calibri" w:hAnsi="Calibri"/>
          <w:lang w:val="pt-BR"/>
        </w:rPr>
        <w:fldChar w:fldCharType="separate"/>
      </w:r>
      <w:r w:rsidR="00153F95" w:rsidRPr="0067755F">
        <w:rPr>
          <w:rFonts w:ascii="Calibri" w:hAnsi="Calibri"/>
          <w:noProof/>
          <w:lang w:val="pt-BR"/>
        </w:rPr>
        <w:t>1.</w:t>
      </w:r>
      <w:r w:rsidR="00153F9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153F95" w:rsidRPr="0067755F">
        <w:rPr>
          <w:rFonts w:ascii="Calibri" w:hAnsi="Calibri"/>
          <w:noProof/>
          <w:lang w:val="pt-BR"/>
        </w:rPr>
        <w:t>INTRODUÇÃO</w:t>
      </w:r>
      <w:r w:rsidR="00153F95" w:rsidRPr="00153F95">
        <w:rPr>
          <w:noProof/>
          <w:lang w:val="pt-BR"/>
        </w:rPr>
        <w:tab/>
      </w:r>
      <w:r>
        <w:rPr>
          <w:noProof/>
        </w:rPr>
        <w:fldChar w:fldCharType="begin"/>
      </w:r>
      <w:r w:rsidR="00153F95" w:rsidRPr="00153F95">
        <w:rPr>
          <w:noProof/>
          <w:lang w:val="pt-BR"/>
        </w:rPr>
        <w:instrText xml:space="preserve"> PAGEREF _Toc233428207 \h </w:instrText>
      </w:r>
      <w:r>
        <w:rPr>
          <w:noProof/>
        </w:rPr>
      </w:r>
      <w:r>
        <w:rPr>
          <w:noProof/>
        </w:rPr>
        <w:fldChar w:fldCharType="separate"/>
      </w:r>
      <w:r w:rsidR="00153F95" w:rsidRPr="00153F9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1.1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Finalidade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_Toc233428208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4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53F95">
        <w:rPr>
          <w:rFonts w:ascii="Calibri" w:hAnsi="Calibri"/>
          <w:noProof/>
          <w:lang w:val="pt-BR"/>
        </w:rPr>
        <w:t>1.2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53F95">
        <w:rPr>
          <w:rFonts w:ascii="Calibri" w:hAnsi="Calibri"/>
          <w:noProof/>
          <w:lang w:val="pt-BR"/>
        </w:rPr>
        <w:t>Definições, Acrônimos e Abreviações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_Toc233428209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4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1.3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Visão Geral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_Toc233428210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4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2.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OBJETIVO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_Toc233428211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3.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ESCOPO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_Toc233428212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4.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DIAGNÓSTICO ATUAL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_Toc233428213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5.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REQUISITOS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_Toc233428214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53F95">
        <w:rPr>
          <w:rFonts w:ascii="Calibri" w:hAnsi="Calibri" w:cs="Arial"/>
          <w:noProof/>
          <w:lang w:val="pt-BR"/>
        </w:rPr>
        <w:t>REQ001 – Nome do Requisito no. 1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_Toc233428215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53F95">
        <w:rPr>
          <w:rFonts w:ascii="Calibri" w:hAnsi="Calibri"/>
          <w:noProof/>
          <w:lang w:val="pt-BR"/>
        </w:rPr>
        <w:t>6.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53F95">
        <w:rPr>
          <w:rFonts w:ascii="Calibri" w:hAnsi="Calibri"/>
          <w:noProof/>
          <w:lang w:val="pt-BR"/>
        </w:rPr>
        <w:t>CONCORRENTES DO MERCADO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_Toc233428216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6.1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&lt;Nome da Alternativa 1&gt;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_Toc233428217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6.2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&lt;Nome da Alternativa 2&gt;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_Toc233428218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6.3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&lt;Nome da Alternativa n&gt;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_Toc233428219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5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53F95">
        <w:rPr>
          <w:rFonts w:ascii="Calibri" w:hAnsi="Calibri"/>
          <w:noProof/>
          <w:lang w:val="pt-BR"/>
        </w:rPr>
        <w:t>7.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53F95">
        <w:rPr>
          <w:rFonts w:ascii="Calibri" w:hAnsi="Calibri"/>
          <w:noProof/>
          <w:lang w:val="pt-BR"/>
        </w:rPr>
        <w:t>ALTERNATIVA RECOMENDADA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_Toc233428220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6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7.1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Benefícios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_Toc233428221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6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7.2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Custos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_Toc233428222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6</w:t>
      </w:r>
      <w:r w:rsidR="00F30CEB">
        <w:rPr>
          <w:noProof/>
        </w:rPr>
        <w:fldChar w:fldCharType="end"/>
      </w:r>
    </w:p>
    <w:p w:rsidR="00153F95" w:rsidRDefault="00153F95">
      <w:pPr>
        <w:pStyle w:val="ndice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53F95">
        <w:rPr>
          <w:rFonts w:ascii="Calibri" w:hAnsi="Calibri"/>
          <w:noProof/>
          <w:lang w:val="pt-BR"/>
        </w:rPr>
        <w:t>7.3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53F95">
        <w:rPr>
          <w:rFonts w:ascii="Calibri" w:hAnsi="Calibri"/>
          <w:noProof/>
          <w:lang w:val="pt-BR"/>
        </w:rPr>
        <w:t>Riscos</w:t>
      </w:r>
      <w:r w:rsidRPr="00153F95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153F95">
        <w:rPr>
          <w:noProof/>
          <w:lang w:val="pt-BR"/>
        </w:rPr>
        <w:instrText xml:space="preserve"> PAGEREF _Toc233428223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153F95">
        <w:rPr>
          <w:noProof/>
          <w:lang w:val="pt-BR"/>
        </w:rPr>
        <w:t>6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67755F">
        <w:rPr>
          <w:rFonts w:ascii="Calibri" w:hAnsi="Calibri"/>
          <w:noProof/>
          <w:lang w:val="pt-BR"/>
        </w:rPr>
        <w:t>8.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67755F">
        <w:rPr>
          <w:rFonts w:ascii="Calibri" w:hAnsi="Calibri"/>
          <w:noProof/>
          <w:lang w:val="pt-BR"/>
        </w:rPr>
        <w:t>CRONOGRAMA</w:t>
      </w:r>
      <w:r w:rsidRPr="00B5465B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B5465B">
        <w:rPr>
          <w:noProof/>
          <w:lang w:val="pt-BR"/>
        </w:rPr>
        <w:instrText xml:space="preserve"> PAGEREF _Toc233428224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B5465B">
        <w:rPr>
          <w:noProof/>
          <w:lang w:val="pt-BR"/>
        </w:rPr>
        <w:t>6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5465B">
        <w:rPr>
          <w:rFonts w:ascii="Calibri" w:hAnsi="Calibri"/>
          <w:noProof/>
          <w:lang w:val="pt-BR"/>
        </w:rPr>
        <w:t>9.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5465B">
        <w:rPr>
          <w:rFonts w:ascii="Calibri" w:hAnsi="Calibri"/>
          <w:noProof/>
          <w:lang w:val="pt-BR"/>
        </w:rPr>
        <w:t>CONCLUSÕES</w:t>
      </w:r>
      <w:r w:rsidRPr="00B5465B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B5465B">
        <w:rPr>
          <w:noProof/>
          <w:lang w:val="pt-BR"/>
        </w:rPr>
        <w:instrText xml:space="preserve"> PAGEREF _Toc233428225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B5465B">
        <w:rPr>
          <w:noProof/>
          <w:lang w:val="pt-BR"/>
        </w:rPr>
        <w:t>7</w:t>
      </w:r>
      <w:r w:rsidR="00F30CEB">
        <w:rPr>
          <w:noProof/>
        </w:rPr>
        <w:fldChar w:fldCharType="end"/>
      </w:r>
    </w:p>
    <w:p w:rsidR="00153F95" w:rsidRDefault="00153F95">
      <w:pPr>
        <w:pStyle w:val="ndice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B5465B">
        <w:rPr>
          <w:rFonts w:ascii="Calibri" w:hAnsi="Calibri"/>
          <w:noProof/>
          <w:lang w:val="pt-BR"/>
        </w:rPr>
        <w:t>10.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B5465B">
        <w:rPr>
          <w:rFonts w:ascii="Calibri" w:hAnsi="Calibri"/>
          <w:noProof/>
          <w:lang w:val="pt-BR"/>
        </w:rPr>
        <w:t>RESPONSABILIDADES</w:t>
      </w:r>
      <w:r w:rsidRPr="00B5465B">
        <w:rPr>
          <w:noProof/>
          <w:lang w:val="pt-BR"/>
        </w:rPr>
        <w:tab/>
      </w:r>
      <w:r w:rsidR="00F30CEB">
        <w:rPr>
          <w:noProof/>
        </w:rPr>
        <w:fldChar w:fldCharType="begin"/>
      </w:r>
      <w:r w:rsidRPr="00B5465B">
        <w:rPr>
          <w:noProof/>
          <w:lang w:val="pt-BR"/>
        </w:rPr>
        <w:instrText xml:space="preserve"> PAGEREF _Toc233428226 \h </w:instrText>
      </w:r>
      <w:r w:rsidR="00F30CEB">
        <w:rPr>
          <w:noProof/>
        </w:rPr>
      </w:r>
      <w:r w:rsidR="00F30CEB">
        <w:rPr>
          <w:noProof/>
        </w:rPr>
        <w:fldChar w:fldCharType="separate"/>
      </w:r>
      <w:r w:rsidRPr="00B5465B">
        <w:rPr>
          <w:noProof/>
          <w:lang w:val="pt-BR"/>
        </w:rPr>
        <w:t>7</w:t>
      </w:r>
      <w:r w:rsidR="00F30CEB">
        <w:rPr>
          <w:noProof/>
        </w:rPr>
        <w:fldChar w:fldCharType="end"/>
      </w:r>
    </w:p>
    <w:p w:rsidR="00E71ED7" w:rsidRPr="0026359B" w:rsidRDefault="00F30CEB">
      <w:pPr>
        <w:pStyle w:val="Ttulo"/>
        <w:rPr>
          <w:rFonts w:ascii="Calibri" w:hAnsi="Calibri"/>
          <w:lang w:val="pt-BR"/>
        </w:rPr>
      </w:pPr>
      <w:r w:rsidRPr="0026359B">
        <w:rPr>
          <w:rFonts w:ascii="Calibri" w:hAnsi="Calibri"/>
          <w:lang w:val="pt-BR"/>
        </w:rPr>
        <w:fldChar w:fldCharType="end"/>
      </w:r>
      <w:r w:rsidR="00E71ED7" w:rsidRPr="0026359B">
        <w:rPr>
          <w:rFonts w:ascii="Calibri" w:hAnsi="Calibri"/>
          <w:lang w:val="pt-BR"/>
        </w:rPr>
        <w:br w:type="page"/>
      </w:r>
      <w:r>
        <w:lastRenderedPageBreak/>
        <w:fldChar w:fldCharType="begin"/>
      </w:r>
      <w:r w:rsidRPr="00EE2010">
        <w:rPr>
          <w:lang w:val="pt-PT"/>
        </w:rPr>
        <w:instrText xml:space="preserve"> TITLE  \* MERGEFORMAT </w:instrText>
      </w:r>
      <w:r>
        <w:fldChar w:fldCharType="separate"/>
      </w:r>
      <w:r w:rsidR="00153F95">
        <w:rPr>
          <w:rFonts w:ascii="Calibri" w:hAnsi="Calibri"/>
          <w:lang w:val="pt-BR"/>
        </w:rPr>
        <w:t>Visão de Projeto</w:t>
      </w:r>
      <w:r>
        <w:fldChar w:fldCharType="end"/>
      </w:r>
      <w:r w:rsidR="00E71ED7" w:rsidRPr="0026359B">
        <w:rPr>
          <w:rFonts w:ascii="Calibri" w:hAnsi="Calibri"/>
          <w:lang w:val="pt-BR"/>
        </w:rPr>
        <w:t xml:space="preserve"> </w:t>
      </w:r>
    </w:p>
    <w:p w:rsidR="00E71ED7" w:rsidRPr="0026359B" w:rsidRDefault="006C7E63">
      <w:pPr>
        <w:pStyle w:val="Ttulo1"/>
        <w:ind w:left="360" w:hanging="360"/>
        <w:rPr>
          <w:rFonts w:ascii="Calibri" w:hAnsi="Calibri"/>
          <w:lang w:val="pt-BR"/>
        </w:rPr>
      </w:pPr>
      <w:bookmarkStart w:id="0" w:name="_Toc456598586"/>
      <w:bookmarkStart w:id="1" w:name="_Toc233428207"/>
      <w:r w:rsidRPr="0026359B">
        <w:rPr>
          <w:rFonts w:ascii="Calibri" w:hAnsi="Calibri"/>
          <w:lang w:val="pt-BR"/>
        </w:rPr>
        <w:t>INTRODUÇÃO</w:t>
      </w:r>
      <w:bookmarkEnd w:id="0"/>
      <w:bookmarkEnd w:id="1"/>
    </w:p>
    <w:p w:rsidR="005F130A" w:rsidRDefault="005F130A" w:rsidP="005F130A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[A introdução do documento de Visão de Projeto fornece uma visão geral sobre o documento em si. Ela inclui a finalidade, o escopo, as definições, os acrônimos, as abreviações e a visão geral do documento de documento de Visão de Projeto.]</w:t>
      </w:r>
    </w:p>
    <w:p w:rsidR="00C32A0D" w:rsidRDefault="008C0B11" w:rsidP="0024035D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O </w:t>
      </w:r>
      <w:r w:rsidR="00C32A0D">
        <w:rPr>
          <w:rFonts w:asciiTheme="minorHAnsi" w:hAnsiTheme="minorHAnsi"/>
          <w:lang w:val="pt-BR"/>
        </w:rPr>
        <w:t xml:space="preserve">presente </w:t>
      </w:r>
      <w:r>
        <w:rPr>
          <w:rFonts w:asciiTheme="minorHAnsi" w:hAnsiTheme="minorHAnsi"/>
          <w:lang w:val="pt-BR"/>
        </w:rPr>
        <w:t xml:space="preserve">documento visa apresentar </w:t>
      </w:r>
      <w:r w:rsidR="00584B06">
        <w:rPr>
          <w:rFonts w:asciiTheme="minorHAnsi" w:hAnsiTheme="minorHAnsi"/>
          <w:lang w:val="pt-BR"/>
        </w:rPr>
        <w:t>os aspectos do projeto de desenvolvimento do sistema para o gerenciamento de FMEA. Ele está dividido em duas partes</w:t>
      </w:r>
      <w:r w:rsidR="00C32A0D">
        <w:rPr>
          <w:rFonts w:asciiTheme="minorHAnsi" w:hAnsiTheme="minorHAnsi"/>
          <w:lang w:val="pt-BR"/>
        </w:rPr>
        <w:t xml:space="preserve"> sendo a primeira parte referente a</w:t>
      </w:r>
      <w:r w:rsidR="0024035D">
        <w:rPr>
          <w:rFonts w:asciiTheme="minorHAnsi" w:hAnsiTheme="minorHAnsi"/>
          <w:lang w:val="pt-BR"/>
        </w:rPr>
        <w:t xml:space="preserve"> </w:t>
      </w:r>
      <w:r w:rsidR="00C32A0D">
        <w:rPr>
          <w:rFonts w:asciiTheme="minorHAnsi" w:hAnsiTheme="minorHAnsi"/>
          <w:lang w:val="pt-BR"/>
        </w:rPr>
        <w:t xml:space="preserve"> apresentação da estrutura do documento em si e a finalidade para a qual ele foi desenvolvido.</w:t>
      </w:r>
    </w:p>
    <w:p w:rsidR="00334084" w:rsidRDefault="00C32A0D" w:rsidP="0024035D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Na segunda parte são apresentados os aspectos do projeto ao qual esse documento visa apresentar. Sobretudo no que se refere aos requisitos e seus aspectos que influenciam diretamente no desenvolvimento do sistema.</w:t>
      </w:r>
    </w:p>
    <w:p w:rsidR="00396B5D" w:rsidRDefault="00396B5D" w:rsidP="0024035D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Desde a revolução industrial, há uma busca incessante pela qualidade e excelência dos processos e produtos. Os produtos se tornam cada vez mais complexos e com processos cada vez mais elaborados </w:t>
      </w:r>
      <w:r w:rsidR="00CF2B04">
        <w:rPr>
          <w:rFonts w:asciiTheme="minorHAnsi" w:hAnsiTheme="minorHAnsi"/>
          <w:lang w:val="pt-BR"/>
        </w:rPr>
        <w:t>no qual se inserem</w:t>
      </w:r>
      <w:r>
        <w:rPr>
          <w:rFonts w:asciiTheme="minorHAnsi" w:hAnsiTheme="minorHAnsi"/>
          <w:lang w:val="pt-BR"/>
        </w:rPr>
        <w:t xml:space="preserve"> diversas variáveis que podem influenciar o resultado final.</w:t>
      </w:r>
    </w:p>
    <w:p w:rsidR="00396B5D" w:rsidRDefault="00396B5D" w:rsidP="0024035D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Para auxiliar no controle das possíveis falhas tanto em produtos quanto em processos foi criada uma metodologia que permite rastrear e controlar possíveis falhas. A Análise do Tipo e Efeito de Falha, ou no acrônimo em inglês FMEA. </w:t>
      </w:r>
    </w:p>
    <w:p w:rsidR="00CF2B04" w:rsidRDefault="00CF2B04" w:rsidP="0024035D">
      <w:pPr>
        <w:pStyle w:val="Corpodetexto"/>
        <w:jc w:val="both"/>
        <w:rPr>
          <w:rFonts w:asciiTheme="minorHAnsi" w:hAnsiTheme="minorHAnsi"/>
          <w:lang w:val="pt-BR"/>
        </w:rPr>
      </w:pPr>
    </w:p>
    <w:p w:rsidR="008C0B11" w:rsidRDefault="008C0B11" w:rsidP="00B5465B">
      <w:pPr>
        <w:pStyle w:val="Corpodetexto"/>
        <w:rPr>
          <w:rFonts w:asciiTheme="minorHAnsi" w:hAnsiTheme="minorHAnsi"/>
          <w:lang w:val="pt-BR"/>
        </w:rPr>
      </w:pPr>
    </w:p>
    <w:p w:rsidR="001E3552" w:rsidRDefault="001E3552" w:rsidP="00B5465B">
      <w:pPr>
        <w:pStyle w:val="Corpodetexto"/>
        <w:rPr>
          <w:rFonts w:asciiTheme="minorHAnsi" w:hAnsiTheme="minorHAnsi"/>
          <w:lang w:val="pt-BR"/>
        </w:rPr>
      </w:pPr>
    </w:p>
    <w:p w:rsidR="005F130A" w:rsidRPr="0026359B" w:rsidRDefault="005F130A" w:rsidP="005F130A">
      <w:pPr>
        <w:pStyle w:val="Ttulo2"/>
        <w:rPr>
          <w:rFonts w:ascii="Calibri" w:hAnsi="Calibri"/>
          <w:lang w:val="pt-BR"/>
        </w:rPr>
      </w:pPr>
      <w:bookmarkStart w:id="2" w:name="_Toc158610488"/>
      <w:bookmarkStart w:id="3" w:name="_Toc177737357"/>
      <w:bookmarkStart w:id="4" w:name="_Toc233428208"/>
      <w:r w:rsidRPr="0026359B">
        <w:rPr>
          <w:rFonts w:ascii="Calibri" w:hAnsi="Calibri"/>
          <w:lang w:val="pt-BR"/>
        </w:rPr>
        <w:t>Finalidade</w:t>
      </w:r>
      <w:bookmarkEnd w:id="2"/>
      <w:bookmarkEnd w:id="3"/>
      <w:bookmarkEnd w:id="4"/>
    </w:p>
    <w:p w:rsidR="005F130A" w:rsidRDefault="005F130A" w:rsidP="005F130A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[Esta seção define o papel ou finalidade do documento de Visão de Projeto, na documentação do projeto como um todo. O público-alvo específico do documento é identificado, com uma indicação de como ele espera usar o documento. Contém ainda uma breve descrição da utilidade do documento de Visão de Projeto, do que é afetado por esse documento ou influenciado por ele, incluindo outros projetos complementares.]</w:t>
      </w:r>
    </w:p>
    <w:p w:rsidR="00C32A0D" w:rsidRDefault="00C32A0D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 finalidade primária deste documento é de apresentar os aspectos da análise inicial do domínio de um determinado problema e seu campo de soluções, sejam elas software ou não. Para alcançar este objetivo, é apresentado o problema e seu contexto, e também quais os requisitos que porventura um software deve ter para auxiliar em sua solução.</w:t>
      </w:r>
    </w:p>
    <w:p w:rsidR="00C32A0D" w:rsidRDefault="00C32A0D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E como um objetivo secundário, este documento serve de ponto de partida para as próximas fases do desenvolvimento de um software que venha a ser projetado e implementado. Por esta razão este documento pretende ser uma fonte de informação não só para os analistas e stakeholders, mas também para todos os participantes do projeto</w:t>
      </w:r>
      <w:r w:rsidR="00396B5D">
        <w:rPr>
          <w:rFonts w:asciiTheme="minorHAnsi" w:hAnsiTheme="minorHAnsi"/>
          <w:lang w:val="pt-BR"/>
        </w:rPr>
        <w:t>, pois as informações aqui contidas permearão todas as fases vindouras do projeto.</w:t>
      </w:r>
    </w:p>
    <w:p w:rsidR="00C32A0D" w:rsidRDefault="00C32A0D" w:rsidP="00C32A0D">
      <w:pPr>
        <w:pStyle w:val="Corpodetexto"/>
        <w:rPr>
          <w:rFonts w:asciiTheme="minorHAnsi" w:hAnsiTheme="minorHAnsi"/>
          <w:lang w:val="pt-BR"/>
        </w:rPr>
      </w:pPr>
    </w:p>
    <w:p w:rsidR="00B5465B" w:rsidRPr="00B5465B" w:rsidRDefault="00B5465B" w:rsidP="00B5465B">
      <w:pPr>
        <w:pStyle w:val="Corpodetexto"/>
        <w:rPr>
          <w:rFonts w:asciiTheme="minorHAnsi" w:hAnsiTheme="minorHAnsi"/>
          <w:lang w:val="pt-BR"/>
        </w:rPr>
      </w:pPr>
    </w:p>
    <w:p w:rsidR="005F130A" w:rsidRPr="00767F8A" w:rsidRDefault="005F130A" w:rsidP="005F130A">
      <w:pPr>
        <w:pStyle w:val="Ttulo2"/>
        <w:rPr>
          <w:rFonts w:ascii="Calibri" w:hAnsi="Calibri"/>
          <w:lang w:val="pt-BR"/>
        </w:rPr>
      </w:pPr>
      <w:bookmarkStart w:id="5" w:name="_Toc158610489"/>
      <w:bookmarkStart w:id="6" w:name="_Toc177737358"/>
      <w:bookmarkStart w:id="7" w:name="_Toc233428209"/>
      <w:r w:rsidRPr="00767F8A">
        <w:rPr>
          <w:rFonts w:ascii="Calibri" w:hAnsi="Calibri"/>
          <w:lang w:val="pt-BR"/>
        </w:rPr>
        <w:t>Definições, Acrônimos e Abreviações</w:t>
      </w:r>
      <w:bookmarkEnd w:id="5"/>
      <w:bookmarkEnd w:id="6"/>
      <w:bookmarkEnd w:id="7"/>
    </w:p>
    <w:p w:rsidR="005F130A" w:rsidRDefault="005F130A" w:rsidP="005F130A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[Esta subseção contém as definições de todos os termos, acrônimos e abreviações necessários para interpretar corretamente o documento de Visão de Projetos. Utilizar a ordem alfabética.]</w:t>
      </w:r>
    </w:p>
    <w:p w:rsidR="00B5465B" w:rsidRPr="00B5465B" w:rsidRDefault="00B5465B" w:rsidP="00CF2B04">
      <w:pPr>
        <w:pStyle w:val="Corpodetexto"/>
        <w:jc w:val="both"/>
        <w:rPr>
          <w:rFonts w:asciiTheme="minorHAnsi" w:hAnsiTheme="minorHAnsi" w:cs="Arial"/>
          <w:color w:val="000000"/>
          <w:lang w:val="pt-BR"/>
        </w:rPr>
      </w:pPr>
      <w:r w:rsidRPr="00B5465B">
        <w:rPr>
          <w:rFonts w:asciiTheme="minorHAnsi" w:hAnsiTheme="minorHAnsi"/>
          <w:lang w:val="pt-BR"/>
        </w:rPr>
        <w:t xml:space="preserve">FMEA: </w:t>
      </w:r>
      <w:r w:rsidRPr="00B5465B">
        <w:rPr>
          <w:rFonts w:asciiTheme="minorHAnsi" w:hAnsiTheme="minorHAnsi" w:cs="Arial"/>
          <w:color w:val="000000"/>
          <w:lang w:val="pt-BR"/>
        </w:rPr>
        <w:t>(do inglês Failure Mode and Effect Analysis) , Análise do Tipo e Efeito de Falha</w:t>
      </w:r>
      <w:r w:rsidR="00396B5D">
        <w:rPr>
          <w:rFonts w:asciiTheme="minorHAnsi" w:hAnsiTheme="minorHAnsi" w:cs="Arial"/>
          <w:color w:val="000000"/>
          <w:lang w:val="pt-BR"/>
        </w:rPr>
        <w:t>.</w:t>
      </w:r>
    </w:p>
    <w:p w:rsidR="00B5465B" w:rsidRDefault="00B5465B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PCP: Planejamento e Controle da Produção</w:t>
      </w:r>
      <w:r w:rsidR="00396B5D">
        <w:rPr>
          <w:rFonts w:asciiTheme="minorHAnsi" w:hAnsiTheme="minorHAnsi"/>
          <w:lang w:val="pt-BR"/>
        </w:rPr>
        <w:t>.</w:t>
      </w:r>
    </w:p>
    <w:p w:rsidR="00396B5D" w:rsidRDefault="00CF2B04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lastRenderedPageBreak/>
        <w:t xml:space="preserve">NPR: </w:t>
      </w:r>
    </w:p>
    <w:p w:rsidR="00CF2B04" w:rsidRDefault="00CF2B04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Falha: Incidente ocorrido durante o processo ou produção do produto que acarreta impacto na qualidade ou quantidade do resultado final.</w:t>
      </w:r>
    </w:p>
    <w:p w:rsidR="00CF2B04" w:rsidRDefault="00CF2B04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Peça Repetitivo: Peça que é produzida em grandes volumes, com um projeto único e em geral com baixa complexidade.</w:t>
      </w:r>
    </w:p>
    <w:p w:rsidR="00CF2B04" w:rsidRDefault="00CF2B04" w:rsidP="00CF2B04">
      <w:pPr>
        <w:pStyle w:val="Corpodetexto"/>
        <w:jc w:val="both"/>
        <w:rPr>
          <w:rFonts w:asciiTheme="minorHAnsi" w:hAnsiTheme="minorHAnsi"/>
          <w:lang w:val="pt-BR"/>
        </w:rPr>
      </w:pPr>
    </w:p>
    <w:p w:rsidR="00CF2B04" w:rsidRDefault="00CF2B04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Peça Sob Encomenda: </w:t>
      </w:r>
      <w:r w:rsidR="00137F84">
        <w:rPr>
          <w:rFonts w:asciiTheme="minorHAnsi" w:hAnsiTheme="minorHAnsi"/>
          <w:lang w:val="pt-BR"/>
        </w:rPr>
        <w:t xml:space="preserve"> Peça que é produzida para um propósito específico e sua produção atende a um ciclo de desenvolvimento de um projeto. Tem um desenho único e não é produzida em grande escala.`</w:t>
      </w:r>
      <w:r w:rsidR="00137F84">
        <w:rPr>
          <w:rFonts w:asciiTheme="minorHAnsi" w:hAnsiTheme="minorHAnsi"/>
          <w:lang w:val="pt-BR"/>
        </w:rPr>
        <w:tab/>
      </w:r>
    </w:p>
    <w:p w:rsidR="00CF2B04" w:rsidRDefault="00CF2B04" w:rsidP="00B5465B">
      <w:pPr>
        <w:pStyle w:val="Corpodetexto"/>
        <w:rPr>
          <w:rFonts w:asciiTheme="minorHAnsi" w:hAnsiTheme="minorHAnsi"/>
          <w:lang w:val="pt-BR"/>
        </w:rPr>
      </w:pPr>
    </w:p>
    <w:p w:rsidR="00396B5D" w:rsidRPr="00B5465B" w:rsidRDefault="00396B5D" w:rsidP="00B5465B">
      <w:pPr>
        <w:pStyle w:val="Corpodetexto"/>
        <w:rPr>
          <w:rFonts w:asciiTheme="minorHAnsi" w:hAnsiTheme="minorHAnsi"/>
          <w:lang w:val="pt-BR"/>
        </w:rPr>
      </w:pPr>
    </w:p>
    <w:p w:rsidR="005F130A" w:rsidRPr="0026359B" w:rsidRDefault="005F130A" w:rsidP="005F130A">
      <w:pPr>
        <w:pStyle w:val="Ttulo2"/>
        <w:rPr>
          <w:rFonts w:ascii="Calibri" w:hAnsi="Calibri"/>
          <w:lang w:val="pt-BR"/>
        </w:rPr>
      </w:pPr>
      <w:bookmarkStart w:id="8" w:name="_Toc158610490"/>
      <w:bookmarkStart w:id="9" w:name="_Toc177737359"/>
      <w:bookmarkStart w:id="10" w:name="_Toc233428210"/>
      <w:r w:rsidRPr="0026359B">
        <w:rPr>
          <w:rFonts w:ascii="Calibri" w:hAnsi="Calibri"/>
          <w:lang w:val="pt-BR"/>
        </w:rPr>
        <w:t>Visão Geral</w:t>
      </w:r>
      <w:bookmarkEnd w:id="8"/>
      <w:bookmarkEnd w:id="9"/>
      <w:bookmarkEnd w:id="10"/>
    </w:p>
    <w:p w:rsidR="005F130A" w:rsidRDefault="005F130A" w:rsidP="005F130A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[Esta subseção descreve o que o restante do documento de Visão de Projeto contém e explica como o documento está organizado.]</w:t>
      </w:r>
    </w:p>
    <w:p w:rsidR="00B5465B" w:rsidRPr="00CF2B04" w:rsidRDefault="00396B5D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>Conforme descrito anteriormente, este documento se divide em duas partes, a primeira se refere a estrutura do documento em si. A segunda parte seguinte tem como principal objetivo apresentar o domínio do problema, contextualizando-o e a seguir descrevendo os requisitos necessários para a implementação de um sistema que auxilie nas atividades para obter a solução problema exposto.</w:t>
      </w:r>
    </w:p>
    <w:p w:rsidR="005F130A" w:rsidRPr="0026359B" w:rsidRDefault="005F130A" w:rsidP="005F130A">
      <w:pPr>
        <w:pStyle w:val="Corpodetexto"/>
        <w:rPr>
          <w:rFonts w:ascii="Calibri" w:hAnsi="Calibri"/>
          <w:lang w:val="pt-BR"/>
        </w:rPr>
      </w:pPr>
    </w:p>
    <w:p w:rsidR="00AF4BE9" w:rsidRPr="0026359B" w:rsidRDefault="00C45A19" w:rsidP="00BB54C5">
      <w:pPr>
        <w:pStyle w:val="Ttulo1"/>
        <w:autoSpaceDE/>
        <w:autoSpaceDN/>
        <w:ind w:left="0" w:firstLine="0"/>
        <w:rPr>
          <w:rFonts w:ascii="Calibri" w:hAnsi="Calibri"/>
          <w:lang w:val="pt-BR"/>
        </w:rPr>
      </w:pPr>
      <w:bookmarkStart w:id="11" w:name="_Toc4864826"/>
      <w:bookmarkStart w:id="12" w:name="_Toc2128460"/>
      <w:r w:rsidRPr="0026359B">
        <w:rPr>
          <w:rFonts w:ascii="Calibri" w:hAnsi="Calibri"/>
          <w:lang w:val="pt-BR"/>
        </w:rPr>
        <w:br w:type="page"/>
      </w:r>
      <w:bookmarkStart w:id="13" w:name="_Toc233428211"/>
      <w:r w:rsidR="00C35303" w:rsidRPr="0026359B">
        <w:rPr>
          <w:rFonts w:ascii="Calibri" w:hAnsi="Calibri"/>
          <w:lang w:val="pt-BR"/>
        </w:rPr>
        <w:lastRenderedPageBreak/>
        <w:t>OBJETIVO</w:t>
      </w:r>
      <w:bookmarkEnd w:id="13"/>
    </w:p>
    <w:p w:rsidR="00C35303" w:rsidRDefault="00AF4BE9" w:rsidP="00C35303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</w:t>
      </w:r>
      <w:r w:rsidR="00C35303" w:rsidRPr="0026359B">
        <w:rPr>
          <w:rFonts w:ascii="Calibri" w:hAnsi="Calibri"/>
        </w:rPr>
        <w:t>Descrever, de forma clara e sucinta, os objetivos do projeto. Um parágrafo curto, composto de frases com verbos no infinitivo, é o suficiente. Voltada para nível gerencial superior, não diretamente envolvido com o desenvolvimento do sistema.]</w:t>
      </w:r>
    </w:p>
    <w:p w:rsidR="00396B5D" w:rsidRDefault="00396B5D" w:rsidP="00CF2B04">
      <w:pPr>
        <w:pStyle w:val="Corpodetexto"/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O sistema visa auxiliar no gerenciamento da atividade de FMEA, tendo como objetivos:</w:t>
      </w:r>
    </w:p>
    <w:p w:rsidR="00742C14" w:rsidRDefault="00742C14" w:rsidP="00CF2B04">
      <w:pPr>
        <w:pStyle w:val="Corpodetexto"/>
        <w:numPr>
          <w:ilvl w:val="0"/>
          <w:numId w:val="26"/>
        </w:numPr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Gerar de maneira fácil e intuitiva os relatórios FMEA.</w:t>
      </w:r>
    </w:p>
    <w:p w:rsidR="00396B5D" w:rsidRDefault="00742C14" w:rsidP="00CF2B04">
      <w:pPr>
        <w:pStyle w:val="Corpodetexto"/>
        <w:numPr>
          <w:ilvl w:val="0"/>
          <w:numId w:val="26"/>
        </w:numPr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Acessar rapidamente as informações do FMEA.</w:t>
      </w:r>
    </w:p>
    <w:p w:rsidR="00742C14" w:rsidRDefault="00742C14" w:rsidP="00CF2B04">
      <w:pPr>
        <w:pStyle w:val="Corpodetexto"/>
        <w:numPr>
          <w:ilvl w:val="0"/>
          <w:numId w:val="26"/>
        </w:numPr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Permitir com base em um histórico estipular possíveis falhas em determinado processo, para produtos similares.</w:t>
      </w:r>
    </w:p>
    <w:p w:rsidR="00742C14" w:rsidRDefault="00742C14" w:rsidP="00CF2B04">
      <w:pPr>
        <w:pStyle w:val="Corpodetexto"/>
        <w:numPr>
          <w:ilvl w:val="0"/>
          <w:numId w:val="26"/>
        </w:numPr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Integrar as informações referentes ao FMEA às do PCP.</w:t>
      </w:r>
    </w:p>
    <w:p w:rsidR="00396B5D" w:rsidRDefault="00742C14" w:rsidP="00CF2B04">
      <w:pPr>
        <w:pStyle w:val="Corpodetexto"/>
        <w:numPr>
          <w:ilvl w:val="0"/>
          <w:numId w:val="26"/>
        </w:numPr>
        <w:jc w:val="both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Rastrear </w:t>
      </w:r>
      <w:r w:rsidR="00CF2B04">
        <w:rPr>
          <w:rFonts w:asciiTheme="minorHAnsi" w:hAnsiTheme="minorHAnsi"/>
          <w:lang w:val="pt-BR"/>
        </w:rPr>
        <w:t xml:space="preserve">processos, </w:t>
      </w:r>
      <w:r>
        <w:rPr>
          <w:rFonts w:asciiTheme="minorHAnsi" w:hAnsiTheme="minorHAnsi"/>
          <w:lang w:val="pt-BR"/>
        </w:rPr>
        <w:t>produtos e falhas.</w:t>
      </w:r>
    </w:p>
    <w:p w:rsidR="00742C14" w:rsidRDefault="00742C14" w:rsidP="00396B5D">
      <w:pPr>
        <w:pStyle w:val="Corpodetexto"/>
        <w:rPr>
          <w:rFonts w:asciiTheme="minorHAnsi" w:hAnsiTheme="minorHAnsi"/>
          <w:lang w:val="pt-BR"/>
        </w:rPr>
      </w:pPr>
    </w:p>
    <w:p w:rsidR="00C35303" w:rsidRPr="0026359B" w:rsidRDefault="00C35303" w:rsidP="00BB54C5">
      <w:pPr>
        <w:pStyle w:val="Ttulo1"/>
        <w:autoSpaceDE/>
        <w:autoSpaceDN/>
        <w:ind w:left="0" w:firstLine="0"/>
        <w:rPr>
          <w:rFonts w:ascii="Calibri" w:hAnsi="Calibri"/>
          <w:lang w:val="pt-BR"/>
        </w:rPr>
      </w:pPr>
      <w:bookmarkStart w:id="14" w:name="_Toc233428212"/>
      <w:r w:rsidRPr="0026359B">
        <w:rPr>
          <w:rFonts w:ascii="Calibri" w:hAnsi="Calibri"/>
          <w:lang w:val="pt-BR"/>
        </w:rPr>
        <w:t>ESCOPO</w:t>
      </w:r>
      <w:bookmarkEnd w:id="14"/>
    </w:p>
    <w:p w:rsidR="00C35303" w:rsidRDefault="00C35303" w:rsidP="00C35303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[Descrever o escopo do projeto, ressaltando os aspectos que serão, e os que não serão cobertos. Isto permite delimitar de forma clara as fronteiras de atuação. Enumerar, se for o caso, as restrições impostas pelo ambiente e/ou suas fronteiras. Para os aspectos não cobertos: justificar porque não serão atendidos pelo projeto e referenciar, se for o caso, outros projetos que estejam tratando o assunto.]</w:t>
      </w:r>
    </w:p>
    <w:p w:rsidR="00B5465B" w:rsidRPr="00CF2B04" w:rsidRDefault="005D09A8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 xml:space="preserve">O escopo do projeto abrange a captação e persistência dos dados referentes a confecção </w:t>
      </w:r>
      <w:r w:rsidR="005D66EF" w:rsidRPr="00CF2B04">
        <w:rPr>
          <w:rFonts w:asciiTheme="minorHAnsi" w:hAnsiTheme="minorHAnsi"/>
          <w:lang w:val="pt-BR"/>
        </w:rPr>
        <w:t xml:space="preserve"> do relatório de FMEA de forma ágil e que permita o trabalho em conjunto de maneira distribuída. </w:t>
      </w:r>
    </w:p>
    <w:p w:rsidR="005D66EF" w:rsidRPr="00CF2B04" w:rsidRDefault="005D66EF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>Com a  persistência das informações será possível elaborar relatórios de análise, que fornecerá visões das informações históricas de FMEAs já gerados e por similaridade  estipular quais riscos mais prováveis para determinado produto ou processo.</w:t>
      </w:r>
    </w:p>
    <w:p w:rsidR="00BD4521" w:rsidRPr="00CF2B04" w:rsidRDefault="005D66EF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>Outro enfoque abordado é a notificação</w:t>
      </w:r>
      <w:r w:rsidR="000E1801" w:rsidRPr="00CF2B04">
        <w:rPr>
          <w:rFonts w:asciiTheme="minorHAnsi" w:hAnsiTheme="minorHAnsi"/>
          <w:lang w:val="pt-BR"/>
        </w:rPr>
        <w:t xml:space="preserve"> dos participantes das falhas ocorridas durante o processo de fabricação. O que permite a ação imediata para eventuais correções ou m</w:t>
      </w:r>
      <w:r w:rsidR="00BD4521" w:rsidRPr="00CF2B04">
        <w:rPr>
          <w:rFonts w:asciiTheme="minorHAnsi" w:hAnsiTheme="minorHAnsi"/>
          <w:lang w:val="pt-BR"/>
        </w:rPr>
        <w:t>edidas de amenização de impacto. Além da notificação, isto facilitará a verificação da qualidade da análise realizada e permitirá melhorias no processo de prever falhas.</w:t>
      </w:r>
    </w:p>
    <w:p w:rsidR="00767F8A" w:rsidRPr="00CF2B04" w:rsidRDefault="00034EE2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 xml:space="preserve">Uma das caracterísiticas levantadas e que nesta etapa não será abordado é o calculo de similaridade das ecass através de características físicas e </w:t>
      </w:r>
      <w:r w:rsidR="00BD4521" w:rsidRPr="00CF2B04">
        <w:rPr>
          <w:rFonts w:asciiTheme="minorHAnsi" w:hAnsiTheme="minorHAnsi"/>
          <w:lang w:val="pt-BR"/>
        </w:rPr>
        <w:t>químicas para que se possa recuperar informações de falhas recorrentes em peças similares afim de corrigir e ajustar processos de fabricação.</w:t>
      </w:r>
    </w:p>
    <w:p w:rsidR="00C35303" w:rsidRPr="0026359B" w:rsidRDefault="00C35303" w:rsidP="00BB54C5">
      <w:pPr>
        <w:pStyle w:val="Ttulo1"/>
        <w:autoSpaceDE/>
        <w:autoSpaceDN/>
        <w:ind w:left="0" w:firstLine="0"/>
        <w:rPr>
          <w:rFonts w:ascii="Calibri" w:hAnsi="Calibri"/>
          <w:lang w:val="pt-BR"/>
        </w:rPr>
      </w:pPr>
      <w:bookmarkStart w:id="15" w:name="_Toc233428213"/>
      <w:r w:rsidRPr="0026359B">
        <w:rPr>
          <w:rFonts w:ascii="Calibri" w:hAnsi="Calibri"/>
          <w:lang w:val="pt-BR"/>
        </w:rPr>
        <w:t>DIAGNÓSTICO ATUAL</w:t>
      </w:r>
      <w:bookmarkEnd w:id="15"/>
    </w:p>
    <w:p w:rsidR="00C35303" w:rsidRDefault="00C35303" w:rsidP="00C35303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[Descrever, de forma clara, a situação atual. Se o projeto estiver sendo desenvolvido para gerar uma nova oportunidade de mercado/negócio, descrever a posição da concorrência em relação ao assunto. Se o projeto estiver sendo desenvolvido para solucionar um problema existente, apontar esse problema e explorar os riscos potenciais em se manter esta situação. Descrever o ambiente atual e as dificuldades desse ambiente.]</w:t>
      </w:r>
    </w:p>
    <w:p w:rsidR="005D2207" w:rsidRDefault="005D2207" w:rsidP="005D2207">
      <w:pPr>
        <w:pStyle w:val="Corpodetexto"/>
        <w:rPr>
          <w:lang w:val="pt-BR"/>
        </w:rPr>
      </w:pPr>
    </w:p>
    <w:p w:rsidR="000E1801" w:rsidRPr="00CF2B04" w:rsidRDefault="005D2207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 xml:space="preserve">Atualmente o processo se baseia em reuniões onde é </w:t>
      </w:r>
      <w:r w:rsidR="000E1801" w:rsidRPr="00CF2B04">
        <w:rPr>
          <w:rFonts w:asciiTheme="minorHAnsi" w:hAnsiTheme="minorHAnsi"/>
          <w:lang w:val="pt-BR"/>
        </w:rPr>
        <w:t>confeccionada</w:t>
      </w:r>
      <w:r w:rsidRPr="00CF2B04">
        <w:rPr>
          <w:rFonts w:asciiTheme="minorHAnsi" w:hAnsiTheme="minorHAnsi"/>
          <w:lang w:val="pt-BR"/>
        </w:rPr>
        <w:t xml:space="preserve"> uma planilha com todas as informações. </w:t>
      </w:r>
      <w:r w:rsidR="000E1801" w:rsidRPr="00CF2B04">
        <w:rPr>
          <w:rFonts w:asciiTheme="minorHAnsi" w:hAnsiTheme="minorHAnsi"/>
          <w:lang w:val="pt-BR"/>
        </w:rPr>
        <w:t>Essa planilha é gerada a partir de um modelo e é persistida arquivo na máquina do usuário. Essas planilhas não estão integradas dificultando a análise e a recuperação dos dados gerados durante a sua confecção.</w:t>
      </w:r>
    </w:p>
    <w:p w:rsidR="000E1801" w:rsidRPr="00CF2B04" w:rsidRDefault="000E1801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 xml:space="preserve">Como conseqüência da dificuldade da recuperação das informações, as análises realizadas são mínimas e as informações servem na maioria das vezes para preenchimento de requisitos para normas técnicas. </w:t>
      </w:r>
    </w:p>
    <w:p w:rsidR="00BD4521" w:rsidRPr="00CF2B04" w:rsidRDefault="00BD4521" w:rsidP="00CF2B04">
      <w:pPr>
        <w:pStyle w:val="Corpodetexto"/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lastRenderedPageBreak/>
        <w:t>Outro problema atual é a dissossiação do processo de FMEA ao processo de produção em si, que por ser um documento necessário para cumprir algumas normas, torna-se um mero instrumento burocrático não servindo de base para análise e tomadas de decisão.</w:t>
      </w:r>
    </w:p>
    <w:p w:rsidR="005D2207" w:rsidRDefault="005D2207" w:rsidP="005D2207">
      <w:pPr>
        <w:pStyle w:val="Corpodetexto"/>
        <w:rPr>
          <w:lang w:val="pt-BR"/>
        </w:rPr>
      </w:pPr>
    </w:p>
    <w:p w:rsidR="001E3552" w:rsidRDefault="001E3552" w:rsidP="005D2207">
      <w:pPr>
        <w:pStyle w:val="Corpodetexto"/>
        <w:rPr>
          <w:lang w:val="pt-BR"/>
        </w:rPr>
      </w:pPr>
    </w:p>
    <w:p w:rsidR="001E3552" w:rsidRDefault="001E3552" w:rsidP="005D2207">
      <w:pPr>
        <w:pStyle w:val="Corpodetexto"/>
        <w:rPr>
          <w:lang w:val="pt-BR"/>
        </w:rPr>
      </w:pPr>
    </w:p>
    <w:p w:rsidR="001E3552" w:rsidRDefault="001E3552" w:rsidP="005D2207">
      <w:pPr>
        <w:pStyle w:val="Corpodetexto"/>
        <w:rPr>
          <w:lang w:val="pt-BR"/>
        </w:rPr>
      </w:pPr>
    </w:p>
    <w:p w:rsidR="001E3552" w:rsidRDefault="001E3552" w:rsidP="005D2207">
      <w:pPr>
        <w:pStyle w:val="Corpodetexto"/>
        <w:rPr>
          <w:lang w:val="pt-BR"/>
        </w:rPr>
      </w:pPr>
    </w:p>
    <w:p w:rsidR="001E3552" w:rsidRDefault="001E3552" w:rsidP="005D2207">
      <w:pPr>
        <w:pStyle w:val="Corpodetexto"/>
        <w:rPr>
          <w:lang w:val="pt-BR"/>
        </w:rPr>
      </w:pPr>
    </w:p>
    <w:p w:rsidR="001E3552" w:rsidRPr="005D2207" w:rsidRDefault="001E3552" w:rsidP="005D2207">
      <w:pPr>
        <w:pStyle w:val="Corpodetexto"/>
        <w:rPr>
          <w:lang w:val="pt-BR"/>
        </w:rPr>
      </w:pPr>
    </w:p>
    <w:p w:rsidR="0094293F" w:rsidRDefault="00C35303" w:rsidP="00BB54C5">
      <w:pPr>
        <w:pStyle w:val="Ttulo1"/>
        <w:autoSpaceDE/>
        <w:autoSpaceDN/>
        <w:ind w:left="0" w:firstLine="0"/>
        <w:rPr>
          <w:rFonts w:ascii="Calibri" w:hAnsi="Calibri"/>
          <w:lang w:val="pt-BR"/>
        </w:rPr>
      </w:pPr>
      <w:bookmarkStart w:id="16" w:name="_Toc233428214"/>
      <w:r w:rsidRPr="0026359B">
        <w:rPr>
          <w:rFonts w:ascii="Calibri" w:hAnsi="Calibri"/>
          <w:lang w:val="pt-BR"/>
        </w:rPr>
        <w:t>REQUISITOS</w:t>
      </w:r>
      <w:bookmarkEnd w:id="16"/>
    </w:p>
    <w:p w:rsidR="00BC7474" w:rsidRDefault="00BC7474" w:rsidP="00BC7474">
      <w:pPr>
        <w:rPr>
          <w:u w:val="single"/>
          <w:lang w:val="pt-BR"/>
        </w:rPr>
      </w:pPr>
    </w:p>
    <w:p w:rsidR="00C45A19" w:rsidRPr="0026359B" w:rsidRDefault="00C45A19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C45A19" w:rsidRPr="00C32A0D" w:rsidTr="007E6C3A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45A19" w:rsidRPr="0026359B" w:rsidRDefault="00C45A19" w:rsidP="00BA1112">
            <w:pPr>
              <w:pStyle w:val="Requisito"/>
              <w:rPr>
                <w:rFonts w:ascii="Calibri" w:hAnsi="Calibri" w:cs="Arial"/>
                <w:u w:val="none"/>
              </w:rPr>
            </w:pPr>
            <w:bookmarkStart w:id="17" w:name="_Toc111541318"/>
            <w:bookmarkStart w:id="18" w:name="_Toc233428215"/>
            <w:r w:rsidRPr="0026359B">
              <w:rPr>
                <w:rFonts w:ascii="Calibri" w:hAnsi="Calibri" w:cs="Arial"/>
                <w:u w:val="none"/>
              </w:rPr>
              <w:t xml:space="preserve">REQ001 – </w:t>
            </w:r>
            <w:bookmarkEnd w:id="17"/>
            <w:bookmarkEnd w:id="18"/>
            <w:r w:rsidR="000E1801">
              <w:rPr>
                <w:rFonts w:ascii="Calibri" w:hAnsi="Calibri" w:cs="Arial"/>
                <w:u w:val="none"/>
              </w:rPr>
              <w:t xml:space="preserve">Gerar </w:t>
            </w:r>
            <w:r w:rsidR="00BA1112">
              <w:rPr>
                <w:rFonts w:ascii="Calibri" w:hAnsi="Calibri" w:cs="Arial"/>
                <w:u w:val="none"/>
              </w:rPr>
              <w:t>documento</w:t>
            </w:r>
            <w:r w:rsidR="000E1801">
              <w:rPr>
                <w:rFonts w:ascii="Calibri" w:hAnsi="Calibri" w:cs="Arial"/>
                <w:u w:val="none"/>
              </w:rPr>
              <w:t xml:space="preserve"> FMEA</w:t>
            </w:r>
          </w:p>
        </w:tc>
      </w:tr>
      <w:tr w:rsidR="00C45A19" w:rsidRPr="0026359B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26359B" w:rsidRDefault="002C257F" w:rsidP="00C35303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26359B" w:rsidRDefault="00BA1112" w:rsidP="00C35303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</w:tr>
      <w:tr w:rsidR="00C45A19" w:rsidRPr="00034EE2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26359B" w:rsidRDefault="002C257F" w:rsidP="00C35303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26359B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</w:tr>
      <w:tr w:rsidR="00C45A19" w:rsidRPr="0026359B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26359B" w:rsidRDefault="00BA1112" w:rsidP="00C35303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45A19" w:rsidRPr="0026359B" w:rsidRDefault="00BA1112" w:rsidP="00C35303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C45A19" w:rsidRPr="00EE2010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6359B" w:rsidRDefault="00C45A19" w:rsidP="009A0C5A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45A19" w:rsidRPr="0026359B" w:rsidRDefault="00BA1112" w:rsidP="002C257F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sistema deverá permitir a geração de um documento de FMEA </w:t>
            </w:r>
            <w:r w:rsidR="002C257F">
              <w:rPr>
                <w:rFonts w:ascii="Calibri" w:hAnsi="Calibri"/>
              </w:rPr>
              <w:t>contendo as falhas para cada processo. Após o</w:t>
            </w:r>
            <w:r w:rsidR="00CF2B04">
              <w:rPr>
                <w:rFonts w:ascii="Calibri" w:hAnsi="Calibri"/>
              </w:rPr>
              <w:t>s</w:t>
            </w:r>
            <w:r w:rsidR="002C257F">
              <w:rPr>
                <w:rFonts w:ascii="Calibri" w:hAnsi="Calibri"/>
              </w:rPr>
              <w:t xml:space="preserve"> cadastros dos itens do FMEA, estes devem ser persistidos para construções do documento de FMEA em forma de uma planilha no formato de arquivo xls - Microsoft Excel (Vide documento anexo)</w:t>
            </w:r>
          </w:p>
        </w:tc>
      </w:tr>
    </w:tbl>
    <w:p w:rsidR="00C45A19" w:rsidRDefault="00C45A19" w:rsidP="00C45A19">
      <w:pPr>
        <w:pStyle w:val="Corpodetexto"/>
        <w:rPr>
          <w:rFonts w:ascii="Calibri" w:hAnsi="Calibri"/>
          <w:lang w:val="pt-BR"/>
        </w:rPr>
      </w:pPr>
    </w:p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34EE2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034EE2" w:rsidRPr="0026359B" w:rsidRDefault="00034EE2" w:rsidP="00BD4521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t>REQ00</w:t>
            </w:r>
            <w:r w:rsidR="00BD4521">
              <w:rPr>
                <w:rFonts w:ascii="Calibri" w:hAnsi="Calibri" w:cs="Arial"/>
                <w:u w:val="none"/>
              </w:rPr>
              <w:t>2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Permitir revisões ao documento de FMEA</w:t>
            </w:r>
          </w:p>
        </w:tc>
      </w:tr>
      <w:tr w:rsidR="00034EE2" w:rsidRPr="002C257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C257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2C257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26359B" w:rsidRDefault="00034EE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</w:tr>
      <w:tr w:rsidR="00034EE2" w:rsidRPr="00034EE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S</w:t>
            </w:r>
            <w:r w:rsidRPr="0026359B">
              <w:rPr>
                <w:rFonts w:ascii="Calibri" w:hAnsi="Calibri" w:cs="Arial"/>
                <w:b/>
              </w:rPr>
              <w:t>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REQ001</w:t>
            </w:r>
          </w:p>
        </w:tc>
      </w:tr>
      <w:tr w:rsidR="00034EE2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26359B" w:rsidRDefault="00034EE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34EE2" w:rsidRPr="0026359B" w:rsidRDefault="00034EE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034EE2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34EE2" w:rsidRPr="0026359B" w:rsidRDefault="00034EE2" w:rsidP="002C257F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sistema deverá permitir </w:t>
            </w:r>
            <w:r w:rsidR="002C257F">
              <w:rPr>
                <w:rFonts w:ascii="Calibri" w:hAnsi="Calibri"/>
              </w:rPr>
              <w:t>que um documento de FMEA possa ser acrescido de revisões contendo a data e o autor da revisão. A revisão deve ser algo feito separadamente e não em cimas dos itens cadastrados da geração do documento.</w:t>
            </w:r>
          </w:p>
        </w:tc>
      </w:tr>
    </w:tbl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p w:rsidR="00C3797F" w:rsidRDefault="00C3797F" w:rsidP="00C45A19">
      <w:pPr>
        <w:pStyle w:val="Corpodetexto"/>
        <w:rPr>
          <w:rFonts w:ascii="Calibri" w:hAnsi="Calibri"/>
          <w:lang w:val="pt-BR"/>
        </w:rPr>
      </w:pPr>
    </w:p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C3797F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3797F" w:rsidRPr="0026359B" w:rsidRDefault="00C3797F" w:rsidP="00BD4521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lastRenderedPageBreak/>
              <w:t>REQ00</w:t>
            </w:r>
            <w:r w:rsidR="00BD4521">
              <w:rPr>
                <w:rFonts w:ascii="Calibri" w:hAnsi="Calibri" w:cs="Arial"/>
                <w:u w:val="none"/>
              </w:rPr>
              <w:t>3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 xml:space="preserve">Notificar falha para responsável </w:t>
            </w:r>
          </w:p>
        </w:tc>
      </w:tr>
      <w:tr w:rsidR="00C3797F" w:rsidRPr="002C257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C257F" w:rsidRDefault="00C3797F" w:rsidP="00034EE2">
            <w:pPr>
              <w:rPr>
                <w:rFonts w:ascii="Calibri" w:hAnsi="Calibri" w:cs="Arial"/>
                <w:b/>
                <w:lang w:val="pt-BR"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C257F" w:rsidRDefault="00C3797F" w:rsidP="00034EE2">
            <w:pPr>
              <w:rPr>
                <w:rFonts w:ascii="Calibri" w:hAnsi="Calibri" w:cs="Arial"/>
                <w:b/>
                <w:lang w:val="pt-BR"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</w:tr>
      <w:tr w:rsidR="00C3797F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C257F" w:rsidRDefault="00C3797F" w:rsidP="00034EE2">
            <w:pPr>
              <w:rPr>
                <w:rFonts w:ascii="Calibri" w:hAnsi="Calibri" w:cs="Arial"/>
                <w:b/>
                <w:lang w:val="pt-BR"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2C257F" w:rsidP="002C257F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Níveis Operacional e Gerencial 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C257F">
              <w:rPr>
                <w:rFonts w:ascii="Calibri" w:hAnsi="Calibri" w:cs="Arial"/>
                <w:b/>
                <w:lang w:val="pt-BR"/>
              </w:rPr>
              <w:t>RE</w:t>
            </w:r>
            <w:r w:rsidRPr="0026359B">
              <w:rPr>
                <w:rFonts w:ascii="Calibri" w:hAnsi="Calibri" w:cs="Arial"/>
                <w:b/>
              </w:rPr>
              <w:t>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 w:rsidRPr="0026359B">
              <w:rPr>
                <w:rFonts w:ascii="Calibri" w:hAnsi="Calibri"/>
              </w:rPr>
              <w:t>[Código do requisito de origem, se este for um requisito derivado]</w:t>
            </w:r>
          </w:p>
        </w:tc>
      </w:tr>
      <w:tr w:rsidR="00C3797F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C3797F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sistema deverá permitir a geração de um documento de FMEA e permite </w:t>
            </w:r>
          </w:p>
        </w:tc>
      </w:tr>
    </w:tbl>
    <w:p w:rsidR="00C3797F" w:rsidRDefault="00C3797F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C3797F" w:rsidRPr="00C32A0D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3797F" w:rsidRPr="0026359B" w:rsidRDefault="00C3797F" w:rsidP="00C117A2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t>REQ00</w:t>
            </w:r>
            <w:r w:rsidR="00BD4521">
              <w:rPr>
                <w:rFonts w:ascii="Calibri" w:hAnsi="Calibri" w:cs="Arial"/>
                <w:u w:val="none"/>
              </w:rPr>
              <w:t>4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 xml:space="preserve">Imprimir </w:t>
            </w:r>
            <w:r w:rsidR="00C117A2">
              <w:rPr>
                <w:rFonts w:ascii="Calibri" w:hAnsi="Calibri" w:cs="Arial"/>
                <w:u w:val="none"/>
              </w:rPr>
              <w:t>documento</w:t>
            </w:r>
            <w:r>
              <w:rPr>
                <w:rFonts w:ascii="Calibri" w:hAnsi="Calibri" w:cs="Arial"/>
                <w:u w:val="none"/>
              </w:rPr>
              <w:t xml:space="preserve"> FMEA </w:t>
            </w:r>
          </w:p>
        </w:tc>
      </w:tr>
      <w:tr w:rsidR="00C3797F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</w:tr>
      <w:tr w:rsidR="00C3797F" w:rsidRPr="00034EE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Nível 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REQ001</w:t>
            </w:r>
          </w:p>
        </w:tc>
      </w:tr>
      <w:tr w:rsidR="00C3797F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3797F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Médio </w:t>
            </w:r>
          </w:p>
        </w:tc>
      </w:tr>
      <w:tr w:rsidR="00C3797F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3797F" w:rsidRPr="0026359B" w:rsidRDefault="00C3797F" w:rsidP="00C117A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sistema deverá permitir a </w:t>
            </w:r>
            <w:r w:rsidR="00C117A2">
              <w:rPr>
                <w:rFonts w:ascii="Calibri" w:hAnsi="Calibri"/>
              </w:rPr>
              <w:t>impressão do documento de FMEA</w:t>
            </w:r>
          </w:p>
        </w:tc>
      </w:tr>
    </w:tbl>
    <w:p w:rsidR="00C3797F" w:rsidRDefault="00C3797F" w:rsidP="00C45A19">
      <w:pPr>
        <w:pStyle w:val="Corpodetexto"/>
        <w:rPr>
          <w:rFonts w:ascii="Calibri" w:hAnsi="Calibri"/>
          <w:lang w:val="pt-BR"/>
        </w:rPr>
      </w:pPr>
    </w:p>
    <w:p w:rsidR="00C3797F" w:rsidRDefault="00C3797F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C3797F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3797F" w:rsidRPr="0026359B" w:rsidRDefault="00C3797F" w:rsidP="00BD4521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t>REQ00</w:t>
            </w:r>
            <w:r w:rsidR="00BD4521">
              <w:rPr>
                <w:rFonts w:ascii="Calibri" w:hAnsi="Calibri" w:cs="Arial"/>
                <w:u w:val="none"/>
              </w:rPr>
              <w:t>5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Realizar consulta de FMEAS anteriores</w:t>
            </w:r>
          </w:p>
        </w:tc>
      </w:tr>
      <w:tr w:rsidR="00C3797F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Média</w:t>
            </w:r>
          </w:p>
        </w:tc>
      </w:tr>
      <w:tr w:rsidR="00C3797F" w:rsidRPr="00034EE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2C25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Gerencial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</w:p>
        </w:tc>
      </w:tr>
      <w:tr w:rsidR="00C3797F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C3797F" w:rsidRPr="00034EE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3797F" w:rsidRPr="0026359B" w:rsidRDefault="00C3797F" w:rsidP="00C117A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sistema deverá permitir a </w:t>
            </w:r>
            <w:r w:rsidR="00C117A2">
              <w:rPr>
                <w:rFonts w:ascii="Calibri" w:hAnsi="Calibri"/>
              </w:rPr>
              <w:t>consulta de FMEAS realizados com filtros por peças, processo, falhas previstas e ocorridas, correções previstas e efetuadas e busca textual das revisões. Deverá também permitir a impressão das consultas.</w:t>
            </w:r>
          </w:p>
        </w:tc>
      </w:tr>
    </w:tbl>
    <w:p w:rsidR="00C3797F" w:rsidRDefault="00C3797F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C3797F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3797F" w:rsidRPr="0026359B" w:rsidRDefault="00C3797F" w:rsidP="002C257F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t>REQ00</w:t>
            </w:r>
            <w:r w:rsidR="002C257F">
              <w:rPr>
                <w:rFonts w:ascii="Calibri" w:hAnsi="Calibri" w:cs="Arial"/>
                <w:u w:val="none"/>
              </w:rPr>
              <w:t>6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 w:rsidR="00034EE2">
              <w:rPr>
                <w:rFonts w:ascii="Calibri" w:hAnsi="Calibri" w:cs="Arial"/>
                <w:u w:val="none"/>
              </w:rPr>
              <w:t>Permitir a construção do FMEA de forma distribuída</w:t>
            </w:r>
          </w:p>
        </w:tc>
      </w:tr>
      <w:tr w:rsidR="00C3797F" w:rsidRPr="00C117A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C117A2" w:rsidRDefault="00C3797F" w:rsidP="00034EE2">
            <w:pPr>
              <w:rPr>
                <w:rFonts w:ascii="Calibri" w:hAnsi="Calibri" w:cs="Arial"/>
                <w:b/>
                <w:lang w:val="pt-BR"/>
              </w:rPr>
            </w:pPr>
            <w:r w:rsidRPr="00C117A2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117A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Média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C117A2" w:rsidRDefault="00C3797F" w:rsidP="00034EE2">
            <w:pPr>
              <w:rPr>
                <w:rFonts w:ascii="Calibri" w:hAnsi="Calibri" w:cs="Arial"/>
                <w:b/>
                <w:lang w:val="pt-BR"/>
              </w:rPr>
            </w:pPr>
            <w:r w:rsidRPr="00C117A2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C117A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Baixa</w:t>
            </w:r>
          </w:p>
        </w:tc>
      </w:tr>
      <w:tr w:rsidR="00C3797F" w:rsidRPr="00034EE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C117A2" w:rsidRDefault="00C3797F" w:rsidP="00034EE2">
            <w:pPr>
              <w:rPr>
                <w:rFonts w:ascii="Calibri" w:hAnsi="Calibri" w:cs="Arial"/>
                <w:b/>
                <w:lang w:val="pt-BR"/>
              </w:rPr>
            </w:pPr>
            <w:r w:rsidRPr="00C117A2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117A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</w:p>
        </w:tc>
      </w:tr>
      <w:tr w:rsidR="00C3797F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3797F" w:rsidRPr="0026359B" w:rsidRDefault="00C117A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 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3797F" w:rsidRPr="0026359B" w:rsidRDefault="00C3797F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C3797F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3797F" w:rsidRPr="0026359B" w:rsidRDefault="00C3797F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3797F" w:rsidRPr="0026359B" w:rsidRDefault="00C117A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sistema deverá permitir </w:t>
            </w:r>
            <w:r w:rsidR="00387827">
              <w:rPr>
                <w:rFonts w:ascii="Calibri" w:hAnsi="Calibri"/>
              </w:rPr>
              <w:t>que a confecção do documento possa ser realizada de maneira distribuída para que não haja a necessidade de deslocamento de funcionários para inserção de itens.</w:t>
            </w:r>
          </w:p>
        </w:tc>
      </w:tr>
    </w:tbl>
    <w:p w:rsidR="008C0B11" w:rsidRDefault="008C0B11" w:rsidP="00C45A19">
      <w:pPr>
        <w:pStyle w:val="Corpodetexto"/>
        <w:rPr>
          <w:rFonts w:ascii="Calibri" w:hAnsi="Calibri"/>
          <w:lang w:val="pt-BR"/>
        </w:rPr>
      </w:pPr>
    </w:p>
    <w:p w:rsidR="00387827" w:rsidRDefault="00387827" w:rsidP="00C45A19">
      <w:pPr>
        <w:pStyle w:val="Corpodetexto"/>
        <w:rPr>
          <w:rFonts w:ascii="Calibri" w:hAnsi="Calibri"/>
          <w:lang w:val="pt-BR"/>
        </w:rPr>
      </w:pPr>
    </w:p>
    <w:p w:rsidR="00387827" w:rsidRDefault="00387827" w:rsidP="00C45A19">
      <w:pPr>
        <w:pStyle w:val="Corpodetexto"/>
        <w:rPr>
          <w:rFonts w:ascii="Calibri" w:hAnsi="Calibri"/>
          <w:lang w:val="pt-BR"/>
        </w:rPr>
      </w:pPr>
    </w:p>
    <w:p w:rsidR="00387827" w:rsidRDefault="00387827" w:rsidP="00C45A19">
      <w:pPr>
        <w:pStyle w:val="Corpodetexto"/>
        <w:rPr>
          <w:rFonts w:ascii="Calibri" w:hAnsi="Calibri"/>
          <w:lang w:val="pt-BR"/>
        </w:rPr>
      </w:pPr>
    </w:p>
    <w:p w:rsidR="00387827" w:rsidRDefault="00387827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387827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387827" w:rsidRPr="0026359B" w:rsidRDefault="00387827" w:rsidP="00A80BC4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lastRenderedPageBreak/>
              <w:t>REQ00</w:t>
            </w:r>
            <w:r w:rsidR="0014342B">
              <w:rPr>
                <w:rFonts w:ascii="Calibri" w:hAnsi="Calibri" w:cs="Arial"/>
                <w:u w:val="none"/>
              </w:rPr>
              <w:t>7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Restringir FMEA por grupo de trabalho</w:t>
            </w:r>
            <w:r w:rsidR="00A80BC4">
              <w:rPr>
                <w:rFonts w:ascii="Calibri" w:hAnsi="Calibri" w:cs="Arial"/>
                <w:u w:val="none"/>
              </w:rPr>
              <w:t>.</w:t>
            </w:r>
          </w:p>
        </w:tc>
      </w:tr>
      <w:tr w:rsidR="00387827" w:rsidRPr="00C117A2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387827" w:rsidRPr="00C117A2" w:rsidRDefault="00387827" w:rsidP="000C73C2">
            <w:pPr>
              <w:rPr>
                <w:rFonts w:ascii="Calibri" w:hAnsi="Calibri" w:cs="Arial"/>
                <w:b/>
                <w:lang w:val="pt-BR"/>
              </w:rPr>
            </w:pPr>
            <w:r w:rsidRPr="00C117A2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387827" w:rsidRPr="0026359B" w:rsidRDefault="00387827" w:rsidP="000C73C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387827" w:rsidRPr="00C117A2" w:rsidRDefault="00387827" w:rsidP="000C73C2">
            <w:pPr>
              <w:rPr>
                <w:rFonts w:ascii="Calibri" w:hAnsi="Calibri" w:cs="Arial"/>
                <w:b/>
                <w:lang w:val="pt-BR"/>
              </w:rPr>
            </w:pPr>
            <w:r w:rsidRPr="00C117A2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87827" w:rsidRPr="0026359B" w:rsidRDefault="00387827" w:rsidP="000C73C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Média</w:t>
            </w:r>
          </w:p>
        </w:tc>
      </w:tr>
      <w:tr w:rsidR="00387827" w:rsidRPr="00034EE2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387827" w:rsidRPr="00C117A2" w:rsidRDefault="00387827" w:rsidP="000C73C2">
            <w:pPr>
              <w:rPr>
                <w:rFonts w:ascii="Calibri" w:hAnsi="Calibri" w:cs="Arial"/>
                <w:b/>
                <w:lang w:val="pt-BR"/>
              </w:rPr>
            </w:pPr>
            <w:r w:rsidRPr="00C117A2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387827" w:rsidRPr="0026359B" w:rsidRDefault="00387827" w:rsidP="000C73C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387827" w:rsidRPr="0026359B" w:rsidRDefault="00387827" w:rsidP="000C73C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87827" w:rsidRPr="0026359B" w:rsidRDefault="00387827" w:rsidP="000C73C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REQ001</w:t>
            </w:r>
            <w:r w:rsidR="00951BF3">
              <w:rPr>
                <w:rFonts w:ascii="Calibri" w:hAnsi="Calibri"/>
              </w:rPr>
              <w:t>,REQ010,REQ014</w:t>
            </w:r>
          </w:p>
        </w:tc>
      </w:tr>
      <w:tr w:rsidR="00387827" w:rsidRPr="0026359B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387827" w:rsidRPr="0026359B" w:rsidRDefault="00387827" w:rsidP="000C73C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387827" w:rsidRPr="0026359B" w:rsidRDefault="00387827" w:rsidP="000C73C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 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387827" w:rsidRPr="0026359B" w:rsidRDefault="00387827" w:rsidP="000C73C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387827" w:rsidRPr="0026359B" w:rsidRDefault="00387827" w:rsidP="000C73C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387827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387827" w:rsidRPr="0026359B" w:rsidRDefault="00387827" w:rsidP="000C73C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387827" w:rsidRPr="0026359B" w:rsidRDefault="00387827" w:rsidP="006F3EBD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Somente</w:t>
            </w:r>
            <w:r w:rsidR="00A80BC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os colaboradores</w:t>
            </w:r>
            <w:r w:rsidR="00A80BC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pertencente</w:t>
            </w:r>
            <w:r w:rsidR="006F3EBD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ao grupo de trabalho para determinado FMEA pod</w:t>
            </w:r>
            <w:r w:rsidR="00A80BC4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rá inserir itens de FMEA</w:t>
            </w:r>
            <w:r w:rsidR="00A80BC4">
              <w:rPr>
                <w:rFonts w:ascii="Calibri" w:hAnsi="Calibri"/>
              </w:rPr>
              <w:t>.</w:t>
            </w:r>
          </w:p>
        </w:tc>
      </w:tr>
    </w:tbl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p w:rsidR="00387827" w:rsidRDefault="00387827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34EE2" w:rsidRPr="00EE2010" w:rsidTr="00034EE2">
        <w:trPr>
          <w:trHeight w:val="392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EE2" w:rsidRPr="0026359B" w:rsidRDefault="00034EE2" w:rsidP="002C257F">
            <w:pPr>
              <w:pStyle w:val="Requisito"/>
              <w:rPr>
                <w:rFonts w:ascii="Calibri" w:hAnsi="Calibri" w:cs="Arial"/>
                <w:u w:val="none"/>
              </w:rPr>
            </w:pPr>
            <w:r w:rsidRPr="0026359B">
              <w:rPr>
                <w:rFonts w:ascii="Calibri" w:hAnsi="Calibri" w:cs="Arial"/>
                <w:u w:val="none"/>
              </w:rPr>
              <w:t>REQ00</w:t>
            </w:r>
            <w:r w:rsidR="0014342B">
              <w:rPr>
                <w:rFonts w:ascii="Calibri" w:hAnsi="Calibri" w:cs="Arial"/>
                <w:u w:val="none"/>
              </w:rPr>
              <w:t>8</w:t>
            </w:r>
            <w:r w:rsidRPr="0026359B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Permitir a construção do FMEA de forma distribuída</w:t>
            </w:r>
            <w:r w:rsidR="00A80BC4">
              <w:rPr>
                <w:rFonts w:ascii="Calibri" w:hAnsi="Calibri" w:cs="Arial"/>
                <w:u w:val="none"/>
              </w:rPr>
              <w:t>.</w:t>
            </w:r>
          </w:p>
        </w:tc>
      </w:tr>
      <w:tr w:rsidR="00034EE2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26359B" w:rsidRDefault="006F3EBD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Média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26359B" w:rsidRDefault="006F3EBD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Média</w:t>
            </w:r>
          </w:p>
        </w:tc>
      </w:tr>
      <w:tr w:rsidR="00034EE2" w:rsidRPr="00034EE2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26359B" w:rsidRDefault="006F3EBD" w:rsidP="006F3EBD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Nível 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26359B" w:rsidRDefault="00034EE2" w:rsidP="00034EE2">
            <w:pPr>
              <w:pStyle w:val="Explicao"/>
              <w:rPr>
                <w:rFonts w:ascii="Calibri" w:hAnsi="Calibri"/>
              </w:rPr>
            </w:pPr>
          </w:p>
        </w:tc>
      </w:tr>
      <w:tr w:rsidR="00034EE2" w:rsidRPr="0026359B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26359B" w:rsidRDefault="006F3EBD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 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34EE2" w:rsidRPr="0026359B" w:rsidRDefault="00034EE2" w:rsidP="00034EE2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</w:t>
            </w:r>
          </w:p>
        </w:tc>
      </w:tr>
      <w:tr w:rsidR="00034EE2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26359B" w:rsidRDefault="00034EE2" w:rsidP="00034EE2">
            <w:pPr>
              <w:rPr>
                <w:rFonts w:ascii="Calibri" w:hAnsi="Calibri" w:cs="Arial"/>
                <w:b/>
              </w:rPr>
            </w:pPr>
            <w:r w:rsidRPr="0026359B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34EE2" w:rsidRPr="0026359B" w:rsidRDefault="006F3EBD" w:rsidP="006F3EBD">
            <w:pPr>
              <w:pStyle w:val="Explica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sistema deverá permitir que o documento de FMEA seja gerado de forma distribuída em que os colaboradores poderão inserir itens de FMEA de diversos clientes e o sistema integrará as informações em um documento único.</w:t>
            </w:r>
          </w:p>
        </w:tc>
      </w:tr>
    </w:tbl>
    <w:p w:rsidR="008C0B11" w:rsidRPr="00307AEF" w:rsidRDefault="008C0B11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8C0B11" w:rsidRPr="00034EE2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8C0B11" w:rsidRPr="00307AEF" w:rsidRDefault="00BA1112" w:rsidP="006F3EBD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REQ00</w:t>
            </w:r>
            <w:r w:rsidR="0014342B">
              <w:rPr>
                <w:rFonts w:ascii="Calibri" w:hAnsi="Calibri" w:cs="Arial"/>
                <w:u w:val="none"/>
              </w:rPr>
              <w:t>9</w:t>
            </w:r>
            <w:r w:rsidR="008C0B11" w:rsidRPr="00307AEF">
              <w:rPr>
                <w:rFonts w:ascii="Calibri" w:hAnsi="Calibri" w:cs="Arial"/>
                <w:u w:val="none"/>
              </w:rPr>
              <w:t xml:space="preserve"> – </w:t>
            </w:r>
            <w:r w:rsidR="00034EE2">
              <w:rPr>
                <w:rFonts w:ascii="Calibri" w:hAnsi="Calibri" w:cs="Arial"/>
                <w:u w:val="none"/>
              </w:rPr>
              <w:t>Autenticação de Usuário</w:t>
            </w:r>
          </w:p>
        </w:tc>
      </w:tr>
      <w:tr w:rsidR="008C0B11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8C0B11" w:rsidRPr="006F3EBD" w:rsidRDefault="006F3EBD" w:rsidP="00034EE2">
            <w:pPr>
              <w:rPr>
                <w:i/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C0B11" w:rsidRPr="006F3EBD" w:rsidRDefault="006F3EBD" w:rsidP="00034EE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8C0B11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8C0B11" w:rsidRPr="006F3EBD" w:rsidRDefault="006F3EBD" w:rsidP="00034EE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Níveis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e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Gerencial</w:t>
            </w:r>
            <w:proofErr w:type="spellEnd"/>
          </w:p>
        </w:tc>
        <w:tc>
          <w:tcPr>
            <w:tcW w:w="1728" w:type="dxa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8C0B11" w:rsidRPr="006F3EBD" w:rsidRDefault="008C0B11" w:rsidP="00034EE2">
            <w:pPr>
              <w:rPr>
                <w:color w:val="0000FF"/>
                <w:lang w:val="pt-BR"/>
              </w:rPr>
            </w:pPr>
          </w:p>
        </w:tc>
      </w:tr>
      <w:tr w:rsidR="008C0B11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8C0B11" w:rsidRPr="006F3EBD" w:rsidRDefault="006F3EBD" w:rsidP="00034EE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C0B11" w:rsidRPr="006F3EBD" w:rsidRDefault="006F3EBD" w:rsidP="00034EE2">
            <w:pPr>
              <w:rPr>
                <w:color w:val="0000FF"/>
                <w:lang w:val="pt-BR"/>
              </w:rPr>
            </w:pPr>
            <w:proofErr w:type="spellStart"/>
            <w:r w:rsidRPr="006F3EBD">
              <w:rPr>
                <w:rFonts w:ascii="Calibri" w:hAnsi="Calibri"/>
                <w:i/>
                <w:color w:val="0000FF"/>
              </w:rPr>
              <w:t>Média</w:t>
            </w:r>
            <w:proofErr w:type="spellEnd"/>
          </w:p>
        </w:tc>
      </w:tr>
      <w:tr w:rsidR="008C0B11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8C0B11" w:rsidRPr="00307AEF" w:rsidRDefault="008C0B11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8C0B11" w:rsidRPr="006F3EBD" w:rsidRDefault="006F3EBD" w:rsidP="006F3EBD">
            <w:pPr>
              <w:rPr>
                <w:color w:val="0000FF"/>
                <w:lang w:val="pt-BR"/>
              </w:rPr>
            </w:pPr>
            <w:r w:rsidRPr="006F3EBD">
              <w:rPr>
                <w:rFonts w:ascii="Calibri" w:hAnsi="Calibri"/>
                <w:i/>
                <w:color w:val="0000FF"/>
                <w:lang w:val="pt-BR"/>
              </w:rPr>
              <w:t xml:space="preserve">O sistema deverá prover forma de autenticar </w:t>
            </w:r>
            <w:r>
              <w:rPr>
                <w:rFonts w:ascii="Calibri" w:hAnsi="Calibri"/>
                <w:i/>
                <w:color w:val="0000FF"/>
                <w:lang w:val="pt-BR"/>
              </w:rPr>
              <w:t>usuário que acessará o sistema. Essa autorização deverá ser feita mediante a apresentação de usuário e senha.</w:t>
            </w:r>
          </w:p>
        </w:tc>
      </w:tr>
    </w:tbl>
    <w:p w:rsidR="008C0B11" w:rsidRDefault="008C0B11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6F3EBD" w:rsidRPr="00034EE2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6F3EBD" w:rsidRPr="00307AEF" w:rsidRDefault="006F3EBD" w:rsidP="000C73C2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REQ010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Autorização de Usuário</w:t>
            </w: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i/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Níveis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e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Gerencial</w:t>
            </w:r>
            <w:proofErr w:type="spellEnd"/>
          </w:p>
        </w:tc>
        <w:tc>
          <w:tcPr>
            <w:tcW w:w="1728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proofErr w:type="spellStart"/>
            <w:r w:rsidRPr="006F3EBD">
              <w:rPr>
                <w:rFonts w:ascii="Calibri" w:hAnsi="Calibri"/>
                <w:i/>
                <w:color w:val="0000FF"/>
              </w:rPr>
              <w:t>Média</w:t>
            </w:r>
            <w:proofErr w:type="spellEnd"/>
          </w:p>
        </w:tc>
      </w:tr>
      <w:tr w:rsidR="006F3EBD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6F3EBD" w:rsidRPr="006F3EBD" w:rsidRDefault="006F3EBD" w:rsidP="006F3EBD">
            <w:pPr>
              <w:rPr>
                <w:color w:val="0000FF"/>
                <w:lang w:val="pt-BR"/>
              </w:rPr>
            </w:pPr>
            <w:r w:rsidRPr="006F3EBD">
              <w:rPr>
                <w:rFonts w:ascii="Calibri" w:hAnsi="Calibri"/>
                <w:i/>
                <w:color w:val="0000FF"/>
                <w:lang w:val="pt-BR"/>
              </w:rPr>
              <w:t xml:space="preserve">O sistema deverá </w:t>
            </w:r>
            <w:r>
              <w:rPr>
                <w:rFonts w:ascii="Calibri" w:hAnsi="Calibri"/>
                <w:i/>
                <w:color w:val="0000FF"/>
                <w:lang w:val="pt-BR"/>
              </w:rPr>
              <w:t>restringir funcionalidades conforme o papel que o usuário representa dentro do sistema.</w:t>
            </w:r>
          </w:p>
        </w:tc>
      </w:tr>
    </w:tbl>
    <w:p w:rsidR="006F3EBD" w:rsidRDefault="006F3EBD" w:rsidP="008C0B11">
      <w:pPr>
        <w:pStyle w:val="Corpodetexto"/>
        <w:ind w:left="0"/>
        <w:rPr>
          <w:rFonts w:ascii="Calibri" w:hAnsi="Calibri"/>
          <w:lang w:val="pt-BR"/>
        </w:rPr>
      </w:pPr>
    </w:p>
    <w:p w:rsidR="006F3EBD" w:rsidRDefault="006F3EBD" w:rsidP="008C0B11">
      <w:pPr>
        <w:pStyle w:val="Corpodetexto"/>
        <w:ind w:left="0"/>
        <w:rPr>
          <w:rFonts w:ascii="Calibri" w:hAnsi="Calibri"/>
          <w:lang w:val="pt-BR"/>
        </w:rPr>
      </w:pPr>
    </w:p>
    <w:p w:rsidR="006F3EBD" w:rsidRDefault="006F3EBD" w:rsidP="008C0B11">
      <w:pPr>
        <w:pStyle w:val="Corpodetexto"/>
        <w:ind w:left="0"/>
        <w:rPr>
          <w:rFonts w:ascii="Calibri" w:hAnsi="Calibri"/>
          <w:lang w:val="pt-BR"/>
        </w:rPr>
      </w:pPr>
    </w:p>
    <w:p w:rsidR="006F3EBD" w:rsidRDefault="006F3EBD" w:rsidP="008C0B11">
      <w:pPr>
        <w:pStyle w:val="Corpodetexto"/>
        <w:ind w:left="0"/>
        <w:rPr>
          <w:rFonts w:ascii="Calibri" w:hAnsi="Calibri"/>
          <w:lang w:val="pt-BR"/>
        </w:rPr>
      </w:pPr>
    </w:p>
    <w:p w:rsidR="006F3EBD" w:rsidRDefault="006F3EBD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6F3EBD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6F3EBD" w:rsidRPr="00307AEF" w:rsidRDefault="006F3EBD" w:rsidP="006F3EBD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lastRenderedPageBreak/>
              <w:t>REQ011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Manter cadastro de Falhas</w:t>
            </w: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i/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211E8F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</w:t>
            </w:r>
            <w:r w:rsidR="00211E8F">
              <w:rPr>
                <w:rFonts w:ascii="Calibri" w:hAnsi="Calibri"/>
                <w:i/>
                <w:color w:val="0000FF"/>
              </w:rPr>
              <w:t>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6F3EBD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6F3EBD" w:rsidRPr="006F3EBD" w:rsidRDefault="006F3EBD" w:rsidP="00211E8F">
            <w:pPr>
              <w:rPr>
                <w:color w:val="0000FF"/>
                <w:lang w:val="pt-BR"/>
              </w:rPr>
            </w:pPr>
            <w:r w:rsidRPr="006F3EBD">
              <w:rPr>
                <w:rFonts w:ascii="Calibri" w:hAnsi="Calibri"/>
                <w:i/>
                <w:color w:val="0000FF"/>
                <w:lang w:val="pt-BR"/>
              </w:rPr>
              <w:t xml:space="preserve">O sistema deverá </w:t>
            </w:r>
            <w:r>
              <w:rPr>
                <w:rFonts w:ascii="Calibri" w:hAnsi="Calibri"/>
                <w:i/>
                <w:color w:val="0000FF"/>
                <w:lang w:val="pt-BR"/>
              </w:rPr>
              <w:t>manter um cadastro com as falhas que pode ocorrer em cada processo de fabricação do produto(peça).</w:t>
            </w:r>
            <w:r w:rsidR="00211E8F">
              <w:rPr>
                <w:rFonts w:ascii="Calibri" w:hAnsi="Calibri"/>
                <w:i/>
                <w:color w:val="0000FF"/>
                <w:lang w:val="pt-BR"/>
              </w:rPr>
              <w:t>Cadastro refere-se a inserção de falhas, edição de dados das falhas e remoção das falhas</w:t>
            </w:r>
          </w:p>
        </w:tc>
      </w:tr>
    </w:tbl>
    <w:p w:rsidR="006F3EBD" w:rsidRDefault="006F3EBD" w:rsidP="006F3EBD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6F3EBD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6F3EBD" w:rsidRPr="00307AEF" w:rsidRDefault="006F3EBD" w:rsidP="006F3EBD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REQ012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Manter cadastro de Processos</w:t>
            </w: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i/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211E8F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</w:t>
            </w:r>
            <w:r w:rsidR="00211E8F">
              <w:rPr>
                <w:rFonts w:ascii="Calibri" w:hAnsi="Calibri"/>
                <w:i/>
                <w:color w:val="0000FF"/>
              </w:rPr>
              <w:t>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</w:p>
        </w:tc>
      </w:tr>
      <w:tr w:rsidR="006F3EBD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6F3EBD" w:rsidRPr="006F3EBD" w:rsidRDefault="006F3EBD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6F3EBD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6F3EBD" w:rsidRPr="00307AEF" w:rsidRDefault="006F3EBD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6F3EBD" w:rsidRPr="00211E8F" w:rsidRDefault="00211E8F" w:rsidP="000C73C2">
            <w:pPr>
              <w:rPr>
                <w:color w:val="0000FF"/>
                <w:lang w:val="pt-BR"/>
              </w:rPr>
            </w:pPr>
            <w:r w:rsidRPr="00211E8F">
              <w:rPr>
                <w:rFonts w:ascii="Calibri" w:hAnsi="Calibri"/>
                <w:i/>
                <w:color w:val="0000FF"/>
                <w:lang w:val="pt-BR"/>
              </w:rPr>
              <w:t>O sistema deverá manter um cadastro de processos de produ</w:t>
            </w:r>
            <w:r>
              <w:rPr>
                <w:rFonts w:ascii="Calibri" w:hAnsi="Calibri"/>
                <w:i/>
                <w:color w:val="0000FF"/>
                <w:lang w:val="pt-BR"/>
              </w:rPr>
              <w:t>ção do produto. Cadastro refere-se a inserção de processos, edição de dados dos processos e remoção de processos</w:t>
            </w:r>
          </w:p>
        </w:tc>
      </w:tr>
    </w:tbl>
    <w:p w:rsidR="006F3EBD" w:rsidRPr="00307AEF" w:rsidRDefault="006F3EBD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211E8F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211E8F" w:rsidRPr="00307AEF" w:rsidRDefault="00211E8F" w:rsidP="000C73C2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REQ01</w:t>
            </w:r>
            <w:r w:rsidR="000C73C2">
              <w:rPr>
                <w:rFonts w:ascii="Calibri" w:hAnsi="Calibri" w:cs="Arial"/>
                <w:u w:val="none"/>
              </w:rPr>
              <w:t>3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Notificar movimentação de peça conforme FMEA</w:t>
            </w:r>
          </w:p>
        </w:tc>
      </w:tr>
      <w:tr w:rsidR="00211E8F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11E8F" w:rsidRPr="006F3EBD" w:rsidRDefault="00211E8F" w:rsidP="000C73C2">
            <w:pPr>
              <w:rPr>
                <w:i/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Média</w:t>
            </w:r>
            <w:proofErr w:type="spellEnd"/>
          </w:p>
        </w:tc>
        <w:tc>
          <w:tcPr>
            <w:tcW w:w="1728" w:type="dxa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11E8F" w:rsidRPr="006F3EBD" w:rsidRDefault="00211E8F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Baixa</w:t>
            </w:r>
            <w:proofErr w:type="spellEnd"/>
          </w:p>
        </w:tc>
      </w:tr>
      <w:tr w:rsidR="00211E8F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11E8F" w:rsidRPr="006F3EBD" w:rsidRDefault="00211E8F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211E8F" w:rsidRPr="006F3EBD" w:rsidRDefault="00211E8F" w:rsidP="000C73C2">
            <w:pPr>
              <w:rPr>
                <w:color w:val="0000FF"/>
                <w:lang w:val="pt-BR"/>
              </w:rPr>
            </w:pPr>
          </w:p>
        </w:tc>
      </w:tr>
      <w:tr w:rsidR="00211E8F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211E8F" w:rsidRPr="006F3EBD" w:rsidRDefault="00211E8F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11E8F" w:rsidRPr="006F3EBD" w:rsidRDefault="00211E8F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211E8F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211E8F" w:rsidRPr="00307AEF" w:rsidRDefault="00211E8F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211E8F" w:rsidRPr="00211E8F" w:rsidRDefault="00211E8F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  <w:lang w:val="pt-BR"/>
              </w:rPr>
              <w:t xml:space="preserve">O sistema deverá permitir que seja notificado o responsável pelo processo </w:t>
            </w:r>
            <w:r w:rsidR="000C73C2">
              <w:rPr>
                <w:rFonts w:ascii="Calibri" w:hAnsi="Calibri"/>
                <w:i/>
                <w:color w:val="0000FF"/>
                <w:lang w:val="pt-BR"/>
              </w:rPr>
              <w:t>quando a peça for movimentada de um processo para outro, avisando o responsável da chegada do produto no processo o qual ele é responsável.</w:t>
            </w:r>
          </w:p>
        </w:tc>
      </w:tr>
    </w:tbl>
    <w:p w:rsidR="00BA1112" w:rsidRDefault="00BA1112" w:rsidP="008C0B11">
      <w:pPr>
        <w:pStyle w:val="Corpodetexto"/>
        <w:ind w:left="0"/>
        <w:rPr>
          <w:rFonts w:ascii="Calibri" w:hAnsi="Calibri"/>
          <w:lang w:val="pt-BR"/>
        </w:rPr>
      </w:pPr>
    </w:p>
    <w:p w:rsidR="0014342B" w:rsidRDefault="0014342B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C73C2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0C73C2" w:rsidRPr="00307AEF" w:rsidRDefault="000C73C2" w:rsidP="000C73C2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REQ014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Notificar Grupo de Trabalho sobre geração de FMEA</w:t>
            </w:r>
          </w:p>
        </w:tc>
      </w:tr>
      <w:tr w:rsidR="000C73C2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i/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Média</w:t>
            </w:r>
            <w:proofErr w:type="spellEnd"/>
          </w:p>
        </w:tc>
      </w:tr>
      <w:tr w:rsidR="000C73C2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</w:p>
        </w:tc>
      </w:tr>
      <w:tr w:rsidR="000C73C2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0C73C2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C73C2" w:rsidRPr="00211E8F" w:rsidRDefault="000C73C2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  <w:lang w:val="pt-BR"/>
              </w:rPr>
              <w:t>O sistema deverá notificar todos os colaboradores que estão incluídos em determinado grupo de trabalho de FMEA.</w:t>
            </w:r>
          </w:p>
        </w:tc>
      </w:tr>
    </w:tbl>
    <w:p w:rsidR="000C73C2" w:rsidRDefault="000C73C2" w:rsidP="008C0B11">
      <w:pPr>
        <w:pStyle w:val="Corpodetexto"/>
        <w:ind w:left="0"/>
        <w:rPr>
          <w:rFonts w:ascii="Calibri" w:hAnsi="Calibri"/>
          <w:lang w:val="pt-BR"/>
        </w:rPr>
      </w:pPr>
    </w:p>
    <w:p w:rsidR="000C73C2" w:rsidRDefault="000C73C2" w:rsidP="008C0B11">
      <w:pPr>
        <w:pStyle w:val="Corpodetexto"/>
        <w:ind w:left="0"/>
        <w:rPr>
          <w:rFonts w:ascii="Calibri" w:hAnsi="Calibri"/>
          <w:lang w:val="pt-BR"/>
        </w:rPr>
      </w:pPr>
    </w:p>
    <w:p w:rsidR="0014342B" w:rsidRDefault="0014342B" w:rsidP="008C0B11">
      <w:pPr>
        <w:pStyle w:val="Corpodetexto"/>
        <w:ind w:left="0"/>
        <w:rPr>
          <w:rFonts w:ascii="Calibri" w:hAnsi="Calibri"/>
          <w:lang w:val="pt-BR"/>
        </w:rPr>
      </w:pPr>
    </w:p>
    <w:p w:rsidR="0014342B" w:rsidRDefault="0014342B" w:rsidP="008C0B11">
      <w:pPr>
        <w:pStyle w:val="Corpodetexto"/>
        <w:ind w:left="0"/>
        <w:rPr>
          <w:rFonts w:ascii="Calibri" w:hAnsi="Calibri"/>
          <w:lang w:val="pt-BR"/>
        </w:rPr>
      </w:pPr>
    </w:p>
    <w:p w:rsidR="000C73C2" w:rsidRDefault="000C73C2" w:rsidP="008C0B11">
      <w:pPr>
        <w:pStyle w:val="Corpodetexto"/>
        <w:ind w:left="0"/>
        <w:rPr>
          <w:rFonts w:ascii="Calibri" w:hAnsi="Calibri"/>
          <w:lang w:val="pt-BR"/>
        </w:rPr>
      </w:pPr>
    </w:p>
    <w:p w:rsidR="000C73C2" w:rsidRDefault="000C73C2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C73C2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0C73C2" w:rsidRPr="00307AEF" w:rsidRDefault="000C73C2" w:rsidP="00951BF3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REQ015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 xml:space="preserve">Permitir </w:t>
            </w:r>
            <w:r w:rsidR="00951BF3">
              <w:rPr>
                <w:rFonts w:ascii="Calibri" w:hAnsi="Calibri" w:cs="Arial"/>
                <w:u w:val="none"/>
              </w:rPr>
              <w:t>inclusão de itens</w:t>
            </w:r>
            <w:r>
              <w:rPr>
                <w:rFonts w:ascii="Calibri" w:hAnsi="Calibri" w:cs="Arial"/>
                <w:u w:val="none"/>
              </w:rPr>
              <w:t xml:space="preserve"> de FMEA de maneira distribuída</w:t>
            </w:r>
          </w:p>
        </w:tc>
      </w:tr>
      <w:tr w:rsidR="000C73C2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i/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Média</w:t>
            </w:r>
            <w:proofErr w:type="spellEnd"/>
          </w:p>
        </w:tc>
        <w:tc>
          <w:tcPr>
            <w:tcW w:w="1728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Média</w:t>
            </w:r>
            <w:proofErr w:type="spellEnd"/>
          </w:p>
        </w:tc>
      </w:tr>
      <w:tr w:rsidR="000C73C2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Nível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Operacional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e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Gerencial</w:t>
            </w:r>
            <w:proofErr w:type="spellEnd"/>
          </w:p>
        </w:tc>
        <w:tc>
          <w:tcPr>
            <w:tcW w:w="1728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</w:p>
        </w:tc>
      </w:tr>
      <w:tr w:rsidR="000C73C2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proofErr w:type="spellStart"/>
            <w:r>
              <w:rPr>
                <w:rFonts w:ascii="Calibri" w:hAnsi="Calibri"/>
                <w:i/>
                <w:color w:val="0000FF"/>
              </w:rPr>
              <w:t>Não</w:t>
            </w:r>
            <w:proofErr w:type="spellEnd"/>
            <w:r>
              <w:rPr>
                <w:rFonts w:ascii="Calibri" w:hAnsi="Calibri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0000FF"/>
              </w:rPr>
              <w:t>Funcional</w:t>
            </w:r>
            <w:proofErr w:type="spellEnd"/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C73C2" w:rsidRPr="006F3EBD" w:rsidRDefault="000C73C2" w:rsidP="000C73C2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</w:rPr>
              <w:t>Alta</w:t>
            </w:r>
          </w:p>
        </w:tc>
      </w:tr>
      <w:tr w:rsidR="000C73C2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C73C2" w:rsidRPr="00307AEF" w:rsidRDefault="000C73C2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C73C2" w:rsidRPr="00211E8F" w:rsidRDefault="000C73C2" w:rsidP="00E56D80">
            <w:pPr>
              <w:rPr>
                <w:color w:val="0000FF"/>
                <w:lang w:val="pt-BR"/>
              </w:rPr>
            </w:pPr>
            <w:r>
              <w:rPr>
                <w:rFonts w:ascii="Calibri" w:hAnsi="Calibri"/>
                <w:i/>
                <w:color w:val="0000FF"/>
                <w:lang w:val="pt-BR"/>
              </w:rPr>
              <w:t xml:space="preserve">O sistema deve permitir que os colaboradores </w:t>
            </w:r>
            <w:r w:rsidR="00E56D80">
              <w:rPr>
                <w:rFonts w:ascii="Calibri" w:hAnsi="Calibri"/>
                <w:i/>
                <w:color w:val="0000FF"/>
                <w:lang w:val="pt-BR"/>
              </w:rPr>
              <w:t xml:space="preserve">possam </w:t>
            </w:r>
            <w:r>
              <w:rPr>
                <w:rFonts w:ascii="Calibri" w:hAnsi="Calibri"/>
                <w:i/>
                <w:color w:val="0000FF"/>
                <w:lang w:val="pt-BR"/>
              </w:rPr>
              <w:t xml:space="preserve">atualizar as informações </w:t>
            </w:r>
            <w:r w:rsidR="00E56D80">
              <w:rPr>
                <w:rFonts w:ascii="Calibri" w:hAnsi="Calibri"/>
                <w:i/>
                <w:color w:val="0000FF"/>
                <w:lang w:val="pt-BR"/>
              </w:rPr>
              <w:t>de diversos lugares e ao mesmo tempo</w:t>
            </w:r>
          </w:p>
        </w:tc>
      </w:tr>
    </w:tbl>
    <w:p w:rsidR="000C73C2" w:rsidRPr="00307AEF" w:rsidRDefault="000C73C2" w:rsidP="008C0B11">
      <w:pPr>
        <w:pStyle w:val="Corpodetexto"/>
        <w:ind w:left="0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34EE2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034EE2" w:rsidRPr="00307AEF" w:rsidRDefault="00034EE2" w:rsidP="002C257F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</w:t>
            </w:r>
            <w:r w:rsidR="0014342B">
              <w:rPr>
                <w:rFonts w:ascii="Calibri" w:hAnsi="Calibri" w:cs="Arial"/>
                <w:u w:val="none"/>
              </w:rPr>
              <w:t>16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Manter cadastro de processos</w:t>
            </w: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E56D80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Nível Operacional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951BF3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F</w:t>
            </w:r>
            <w:r w:rsidR="00034EE2" w:rsidRPr="00E56D80">
              <w:rPr>
                <w:rFonts w:asciiTheme="minorHAnsi" w:hAnsiTheme="minorHAnsi"/>
                <w:i/>
                <w:color w:val="0000FF"/>
                <w:lang w:val="pt-BR"/>
              </w:rPr>
              <w:t>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034EE2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34EE2" w:rsidRPr="00E56D80" w:rsidRDefault="00E56D80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Manter cadastro dos processos da empresa, permitindo inclusão, edição e remoção de processos da empresa</w:t>
            </w:r>
          </w:p>
        </w:tc>
      </w:tr>
    </w:tbl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34EE2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034EE2" w:rsidRPr="00307AEF" w:rsidRDefault="00034EE2" w:rsidP="002C257F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</w:t>
            </w:r>
            <w:r w:rsidR="0014342B">
              <w:rPr>
                <w:rFonts w:ascii="Calibri" w:hAnsi="Calibri" w:cs="Arial"/>
                <w:u w:val="none"/>
              </w:rPr>
              <w:t>17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Realizar cálculo de NPR</w:t>
            </w: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Gerência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951BF3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F</w:t>
            </w:r>
            <w:r w:rsidR="00034EE2" w:rsidRPr="00E56D80">
              <w:rPr>
                <w:rFonts w:asciiTheme="minorHAnsi" w:hAnsiTheme="minorHAnsi"/>
                <w:i/>
                <w:color w:val="0000FF"/>
                <w:lang w:val="pt-BR"/>
              </w:rPr>
              <w:t>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034EE2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34EE2" w:rsidRPr="00E56D80" w:rsidRDefault="00E56D80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O sistema deverá, com base na classificação do item de FMEA, calcular o NPR da falha.</w:t>
            </w:r>
          </w:p>
        </w:tc>
      </w:tr>
    </w:tbl>
    <w:p w:rsidR="00034EE2" w:rsidRDefault="00034EE2" w:rsidP="00034EE2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034EE2" w:rsidRPr="00EE2010" w:rsidTr="00034EE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034EE2" w:rsidRPr="00307AEF" w:rsidRDefault="00034EE2" w:rsidP="002C257F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</w:t>
            </w:r>
            <w:r w:rsidR="0014342B">
              <w:rPr>
                <w:rFonts w:ascii="Calibri" w:hAnsi="Calibri" w:cs="Arial"/>
                <w:u w:val="none"/>
              </w:rPr>
              <w:t>18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Manter cadastro de desenhos de peças</w:t>
            </w: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Gerência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</w:p>
        </w:tc>
      </w:tr>
      <w:tr w:rsidR="00034EE2" w:rsidRPr="00307AEF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034EE2" w:rsidRPr="00E56D80" w:rsidRDefault="00951BF3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F</w:t>
            </w:r>
            <w:r w:rsidR="00034EE2" w:rsidRPr="00E56D80">
              <w:rPr>
                <w:rFonts w:asciiTheme="minorHAnsi" w:hAnsiTheme="minorHAnsi"/>
                <w:i/>
                <w:color w:val="0000FF"/>
                <w:lang w:val="pt-BR"/>
              </w:rPr>
              <w:t>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034EE2" w:rsidRPr="00E56D80" w:rsidRDefault="00034EE2" w:rsidP="00034EE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034EE2" w:rsidRPr="00EE2010" w:rsidTr="00034EE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034EE2" w:rsidRPr="00307AEF" w:rsidRDefault="00034EE2" w:rsidP="00034EE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034EE2" w:rsidRPr="00E56D80" w:rsidRDefault="00E56D80" w:rsidP="00E56D80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O sistema deverá manter cadastro dos desenhos das peças, permitindo a recuperação e visualização destes, além da inclusão e substituição caso necessário.</w:t>
            </w:r>
          </w:p>
        </w:tc>
      </w:tr>
    </w:tbl>
    <w:p w:rsidR="008C0B11" w:rsidRDefault="008C0B11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BD4521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BD4521" w:rsidRPr="00307AEF" w:rsidRDefault="00BD4521" w:rsidP="00E56D80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</w:t>
            </w:r>
            <w:r w:rsidR="0014342B">
              <w:rPr>
                <w:rFonts w:ascii="Calibri" w:hAnsi="Calibri" w:cs="Arial"/>
                <w:u w:val="none"/>
              </w:rPr>
              <w:t>19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 xml:space="preserve">Acesso </w:t>
            </w:r>
            <w:r w:rsidR="00E56D80">
              <w:rPr>
                <w:rFonts w:ascii="Calibri" w:hAnsi="Calibri" w:cs="Arial"/>
                <w:u w:val="none"/>
              </w:rPr>
              <w:t>remoto ao sistema</w:t>
            </w:r>
            <w:r>
              <w:rPr>
                <w:rFonts w:ascii="Calibri" w:hAnsi="Calibri" w:cs="Arial"/>
                <w:u w:val="none"/>
              </w:rPr>
              <w:t xml:space="preserve"> por intermédio de browser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E56D80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D4521" w:rsidRPr="00E56D80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E56D80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Gerência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D4521" w:rsidRPr="00E56D80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E56D80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Não-funcional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BD4521" w:rsidRPr="00E56D80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BD4521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BD4521" w:rsidRPr="00E56D80" w:rsidRDefault="00E56D80" w:rsidP="00E56D80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E56D80">
              <w:rPr>
                <w:rFonts w:asciiTheme="minorHAnsi" w:hAnsiTheme="minorHAnsi"/>
                <w:i/>
                <w:color w:val="0000FF"/>
                <w:lang w:val="pt-BR"/>
              </w:rPr>
              <w:t>O sistema deverá ser acessível via internet por meio do Firefox e Internet Explorer</w:t>
            </w:r>
          </w:p>
        </w:tc>
      </w:tr>
    </w:tbl>
    <w:p w:rsidR="00BD4521" w:rsidRDefault="00BD4521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BD4521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BD4521" w:rsidRPr="00307AEF" w:rsidRDefault="00BD4521" w:rsidP="002C257F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</w:t>
            </w:r>
            <w:r w:rsidR="0014342B">
              <w:rPr>
                <w:rFonts w:ascii="Calibri" w:hAnsi="Calibri" w:cs="Arial"/>
                <w:u w:val="none"/>
              </w:rPr>
              <w:t>20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Processo de notificação de falha objetivo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307AEF" w:rsidRDefault="00951BF3" w:rsidP="000C73C2">
            <w:pPr>
              <w:rPr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Baixa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D4521" w:rsidRPr="00951BF3" w:rsidRDefault="00951BF3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Baixa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Gerência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951BF3" w:rsidRDefault="00951BF3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F</w:t>
            </w:r>
            <w:r w:rsidR="00BD4521" w:rsidRPr="00951BF3">
              <w:rPr>
                <w:rFonts w:asciiTheme="minorHAnsi" w:hAnsiTheme="minorHAnsi"/>
                <w:i/>
                <w:color w:val="0000FF"/>
                <w:lang w:val="pt-BR"/>
              </w:rPr>
              <w:t>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BD4521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O sistema deve realizar a autorização dos usuários conforme papel  que este desempenha no sistema</w:t>
            </w:r>
          </w:p>
        </w:tc>
      </w:tr>
    </w:tbl>
    <w:p w:rsidR="00BD4521" w:rsidRDefault="00BD4521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BD4521" w:rsidRPr="00EE2010" w:rsidTr="000C73C2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BD4521" w:rsidRPr="00307AEF" w:rsidRDefault="00BD4521" w:rsidP="00951BF3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</w:t>
            </w:r>
            <w:r w:rsidR="0014342B">
              <w:rPr>
                <w:rFonts w:ascii="Calibri" w:hAnsi="Calibri" w:cs="Arial"/>
                <w:u w:val="none"/>
              </w:rPr>
              <w:t>21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 w:rsidR="00951BF3">
              <w:rPr>
                <w:rFonts w:ascii="Calibri" w:hAnsi="Calibri" w:cs="Arial"/>
                <w:u w:val="none"/>
              </w:rPr>
              <w:t>Restringir criação do FMEA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951BF3" w:rsidRDefault="00951BF3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Gerência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REQ001</w:t>
            </w:r>
            <w:r w:rsidR="00951BF3" w:rsidRPr="00951BF3">
              <w:rPr>
                <w:rFonts w:asciiTheme="minorHAnsi" w:hAnsiTheme="minorHAnsi"/>
                <w:i/>
                <w:color w:val="0000FF"/>
                <w:lang w:val="pt-BR"/>
              </w:rPr>
              <w:t>,REQ010,REQ014</w:t>
            </w:r>
          </w:p>
        </w:tc>
      </w:tr>
      <w:tr w:rsidR="00BD4521" w:rsidRPr="00307AEF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Não-funcional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BD4521" w:rsidRPr="00951BF3" w:rsidRDefault="00BD4521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BD4521" w:rsidRPr="00EE2010" w:rsidTr="000C73C2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BD4521" w:rsidRPr="00307AEF" w:rsidRDefault="00BD4521" w:rsidP="000C73C2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BD4521" w:rsidRPr="00951BF3" w:rsidRDefault="00951BF3" w:rsidP="000C73C2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O sistema deverá permitir que somente o coordenador responsável possa criar um novo documento de FMEA.</w:t>
            </w:r>
          </w:p>
        </w:tc>
      </w:tr>
    </w:tbl>
    <w:p w:rsidR="00034EE2" w:rsidRDefault="00034EE2" w:rsidP="00C45A19">
      <w:pPr>
        <w:pStyle w:val="Corpodetexto"/>
        <w:rPr>
          <w:rFonts w:ascii="Calibri" w:hAnsi="Calibri"/>
          <w:lang w:val="pt-BR"/>
        </w:rPr>
      </w:pPr>
    </w:p>
    <w:p w:rsidR="00951BF3" w:rsidRDefault="00951BF3" w:rsidP="00C45A19">
      <w:pPr>
        <w:pStyle w:val="Corpodetexto"/>
        <w:rPr>
          <w:rFonts w:ascii="Calibri" w:hAnsi="Calibr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2431"/>
        <w:gridCol w:w="1728"/>
        <w:gridCol w:w="1529"/>
        <w:gridCol w:w="1360"/>
      </w:tblGrid>
      <w:tr w:rsidR="00795E7F" w:rsidRPr="00EE2010" w:rsidTr="0024035D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795E7F" w:rsidRPr="00307AEF" w:rsidRDefault="00795E7F" w:rsidP="00795E7F">
            <w:pPr>
              <w:pStyle w:val="Requisito"/>
              <w:rPr>
                <w:rFonts w:ascii="Calibri" w:hAnsi="Calibri" w:cs="Arial"/>
                <w:u w:val="none"/>
              </w:rPr>
            </w:pPr>
            <w:r>
              <w:rPr>
                <w:rFonts w:ascii="Calibri" w:hAnsi="Calibri" w:cs="Arial"/>
                <w:u w:val="none"/>
              </w:rPr>
              <w:t>REQ022</w:t>
            </w:r>
            <w:r w:rsidRPr="00307AEF">
              <w:rPr>
                <w:rFonts w:ascii="Calibri" w:hAnsi="Calibri" w:cs="Arial"/>
                <w:u w:val="none"/>
              </w:rPr>
              <w:t xml:space="preserve"> – </w:t>
            </w:r>
            <w:r>
              <w:rPr>
                <w:rFonts w:ascii="Calibri" w:hAnsi="Calibri" w:cs="Arial"/>
                <w:u w:val="none"/>
              </w:rPr>
              <w:t>Definir validade para inserção de itens no FMEA</w:t>
            </w:r>
          </w:p>
        </w:tc>
      </w:tr>
      <w:tr w:rsidR="00795E7F" w:rsidRPr="00307AEF" w:rsidTr="0024035D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Alta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Média</w:t>
            </w:r>
          </w:p>
        </w:tc>
      </w:tr>
      <w:tr w:rsidR="00795E7F" w:rsidRPr="00307AEF" w:rsidTr="0024035D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Gerência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 xml:space="preserve">REQ. </w:t>
            </w:r>
            <w:r w:rsidRPr="00307AEF">
              <w:rPr>
                <w:rFonts w:ascii="Calibri" w:hAnsi="Calibri" w:cs="Arial"/>
                <w:b/>
                <w:u w:val="single"/>
                <w:lang w:val="pt-BR"/>
              </w:rPr>
              <w:t>ORIGEM</w:t>
            </w:r>
            <w:r w:rsidRPr="00307AEF">
              <w:rPr>
                <w:rFonts w:ascii="Calibri" w:hAnsi="Calibri" w:cs="Arial"/>
                <w:b/>
                <w:lang w:val="pt-BR"/>
              </w:rPr>
              <w:t>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REQ001,REQ010,REQ014</w:t>
            </w:r>
          </w:p>
        </w:tc>
      </w:tr>
      <w:tr w:rsidR="00795E7F" w:rsidRPr="00307AEF" w:rsidTr="0024035D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Não-funcional</w:t>
            </w: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 w:rsidRPr="00951BF3">
              <w:rPr>
                <w:rFonts w:asciiTheme="minorHAnsi" w:hAnsiTheme="minorHAnsi"/>
                <w:i/>
                <w:color w:val="0000FF"/>
                <w:lang w:val="pt-BR"/>
              </w:rPr>
              <w:t>Médio</w:t>
            </w:r>
          </w:p>
        </w:tc>
      </w:tr>
      <w:tr w:rsidR="00795E7F" w:rsidRPr="00EE2010" w:rsidTr="0024035D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795E7F" w:rsidRPr="00307AEF" w:rsidRDefault="00795E7F" w:rsidP="0024035D">
            <w:pPr>
              <w:rPr>
                <w:rFonts w:ascii="Calibri" w:hAnsi="Calibri" w:cs="Arial"/>
                <w:b/>
                <w:lang w:val="pt-BR"/>
              </w:rPr>
            </w:pPr>
            <w:r w:rsidRPr="00307AEF">
              <w:rPr>
                <w:rFonts w:ascii="Calibri" w:hAnsi="Calibri" w:cs="Arial"/>
                <w:b/>
                <w:lang w:val="pt-BR"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795E7F" w:rsidRPr="00951BF3" w:rsidRDefault="00795E7F" w:rsidP="0024035D">
            <w:pPr>
              <w:rPr>
                <w:rFonts w:asciiTheme="minorHAnsi" w:hAnsiTheme="minorHAnsi"/>
                <w:i/>
                <w:color w:val="0000FF"/>
                <w:lang w:val="pt-BR"/>
              </w:rPr>
            </w:pPr>
            <w:r>
              <w:rPr>
                <w:rFonts w:asciiTheme="minorHAnsi" w:hAnsiTheme="minorHAnsi"/>
                <w:i/>
                <w:color w:val="0000FF"/>
                <w:lang w:val="pt-BR"/>
              </w:rPr>
              <w:t>Permitir que o criador do FMEA finalize etapa de edição do documento, não permitindo a inclusão de novos registros após a finalização da edição do documento.</w:t>
            </w:r>
          </w:p>
        </w:tc>
      </w:tr>
    </w:tbl>
    <w:p w:rsidR="00795E7F" w:rsidRPr="0026359B" w:rsidRDefault="00795E7F" w:rsidP="00C45A19">
      <w:pPr>
        <w:pStyle w:val="Corpodetexto"/>
        <w:rPr>
          <w:rFonts w:ascii="Calibri" w:hAnsi="Calibri"/>
          <w:lang w:val="pt-BR"/>
        </w:rPr>
      </w:pPr>
    </w:p>
    <w:p w:rsidR="00BB54C5" w:rsidRPr="00334084" w:rsidRDefault="0026359B" w:rsidP="00BB54C5">
      <w:pPr>
        <w:pStyle w:val="Ttulo1"/>
        <w:autoSpaceDE/>
        <w:autoSpaceDN/>
        <w:ind w:left="0" w:firstLine="0"/>
        <w:rPr>
          <w:rFonts w:ascii="Calibri" w:hAnsi="Calibri"/>
          <w:lang w:val="pt-BR"/>
        </w:rPr>
      </w:pPr>
      <w:bookmarkStart w:id="19" w:name="_Toc233428216"/>
      <w:bookmarkEnd w:id="11"/>
      <w:r w:rsidRPr="00334084">
        <w:rPr>
          <w:rFonts w:ascii="Calibri" w:hAnsi="Calibri"/>
          <w:lang w:val="pt-BR"/>
        </w:rPr>
        <w:t>CONCORRENTES DO MERCADO</w:t>
      </w:r>
      <w:bookmarkEnd w:id="19"/>
    </w:p>
    <w:bookmarkEnd w:id="12"/>
    <w:p w:rsidR="00BB54C5" w:rsidRPr="0026359B" w:rsidRDefault="00BB54C5" w:rsidP="005E797E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</w:t>
      </w:r>
      <w:r w:rsidR="005E797E" w:rsidRPr="0026359B">
        <w:rPr>
          <w:rFonts w:ascii="Calibri" w:hAnsi="Calibri"/>
        </w:rPr>
        <w:t xml:space="preserve">Identificar e descrever, de forma clara, </w:t>
      </w:r>
      <w:r w:rsidR="0026359B">
        <w:rPr>
          <w:rFonts w:ascii="Calibri" w:hAnsi="Calibri"/>
        </w:rPr>
        <w:t>os concorrentes do mercado</w:t>
      </w:r>
      <w:r w:rsidR="005E797E" w:rsidRPr="0026359B">
        <w:rPr>
          <w:rFonts w:ascii="Calibri" w:hAnsi="Calibri"/>
        </w:rPr>
        <w:t>. Fornecer todos os detalhes que se julgue necessário para a perfeita compreensão da</w:t>
      </w:r>
      <w:r w:rsidR="0026359B">
        <w:rPr>
          <w:rFonts w:ascii="Calibri" w:hAnsi="Calibri"/>
        </w:rPr>
        <w:t>s</w:t>
      </w:r>
      <w:r w:rsidR="005E797E" w:rsidRPr="0026359B">
        <w:rPr>
          <w:rFonts w:ascii="Calibri" w:hAnsi="Calibri"/>
        </w:rPr>
        <w:t xml:space="preserve"> alternativa</w:t>
      </w:r>
      <w:r w:rsidR="0026359B">
        <w:rPr>
          <w:rFonts w:ascii="Calibri" w:hAnsi="Calibri"/>
        </w:rPr>
        <w:t>s existentes</w:t>
      </w:r>
      <w:r w:rsidR="005E797E" w:rsidRPr="0026359B">
        <w:rPr>
          <w:rFonts w:ascii="Calibri" w:hAnsi="Calibri"/>
        </w:rPr>
        <w:t>. As alternativas propostas devem incluir, além da solução que está sendo proposta pelo projeto, produtos similares já existentes no mercado e que solucionam o problema do cliente de forma similar</w:t>
      </w:r>
      <w:r w:rsidR="0026359B">
        <w:rPr>
          <w:rFonts w:ascii="Calibri" w:hAnsi="Calibri"/>
        </w:rPr>
        <w:t xml:space="preserve"> e com os quais o seu produto competirá</w:t>
      </w:r>
      <w:r w:rsidR="005E797E" w:rsidRPr="0026359B">
        <w:rPr>
          <w:rFonts w:ascii="Calibri" w:hAnsi="Calibri"/>
        </w:rPr>
        <w:t>.</w:t>
      </w:r>
      <w:r w:rsidR="00A340C1" w:rsidRPr="0026359B">
        <w:rPr>
          <w:rFonts w:ascii="Calibri" w:hAnsi="Calibri"/>
        </w:rPr>
        <w:t xml:space="preserve"> Prover informações para pesquisa como: sites</w:t>
      </w:r>
      <w:r w:rsidR="00BD2EF5" w:rsidRPr="0026359B">
        <w:rPr>
          <w:rFonts w:ascii="Calibri" w:hAnsi="Calibri"/>
        </w:rPr>
        <w:t>, nome do fabricante,</w:t>
      </w:r>
      <w:r w:rsidR="00A340C1" w:rsidRPr="0026359B">
        <w:rPr>
          <w:rFonts w:ascii="Calibri" w:hAnsi="Calibri"/>
        </w:rPr>
        <w:t xml:space="preserve"> referências</w:t>
      </w:r>
      <w:r w:rsidR="0026359B">
        <w:rPr>
          <w:rFonts w:ascii="Calibri" w:hAnsi="Calibri"/>
        </w:rPr>
        <w:t>, custos</w:t>
      </w:r>
      <w:r w:rsidR="00A340C1" w:rsidRPr="0026359B">
        <w:rPr>
          <w:rFonts w:ascii="Calibri" w:hAnsi="Calibri"/>
        </w:rPr>
        <w:t xml:space="preserve"> etc.</w:t>
      </w:r>
      <w:r w:rsidRPr="0026359B">
        <w:rPr>
          <w:rFonts w:ascii="Calibri" w:hAnsi="Calibri"/>
        </w:rPr>
        <w:t>]</w:t>
      </w:r>
    </w:p>
    <w:p w:rsidR="00672C50" w:rsidRPr="001E3552" w:rsidRDefault="005D2207" w:rsidP="00672C50">
      <w:pPr>
        <w:pStyle w:val="Ttulo2"/>
        <w:rPr>
          <w:rFonts w:ascii="Calibri" w:hAnsi="Calibri"/>
        </w:rPr>
      </w:pPr>
      <w:proofErr w:type="spellStart"/>
      <w:r w:rsidRPr="001E3552">
        <w:rPr>
          <w:rFonts w:ascii="Calibri" w:hAnsi="Calibri"/>
        </w:rPr>
        <w:t>Relex</w:t>
      </w:r>
      <w:proofErr w:type="spellEnd"/>
      <w:r w:rsidRPr="001E3552">
        <w:rPr>
          <w:rFonts w:ascii="Calibri" w:hAnsi="Calibri"/>
        </w:rPr>
        <w:t xml:space="preserve"> </w:t>
      </w:r>
      <w:r w:rsidR="00672C50" w:rsidRPr="001E3552">
        <w:rPr>
          <w:rFonts w:ascii="Calibri" w:hAnsi="Calibri"/>
        </w:rPr>
        <w:t xml:space="preserve">Reliability </w:t>
      </w:r>
      <w:r w:rsidRPr="001E3552">
        <w:rPr>
          <w:rFonts w:ascii="Calibri" w:hAnsi="Calibri"/>
        </w:rPr>
        <w:t xml:space="preserve">Studio </w:t>
      </w:r>
    </w:p>
    <w:p w:rsidR="00672C50" w:rsidRPr="001E3552" w:rsidRDefault="00672C50" w:rsidP="00672C50"/>
    <w:p w:rsidR="00672C50" w:rsidRPr="00CF2B04" w:rsidRDefault="00672C50" w:rsidP="00CF2B04">
      <w:pPr>
        <w:jc w:val="both"/>
        <w:rPr>
          <w:rFonts w:asciiTheme="minorHAnsi" w:hAnsiTheme="minorHAnsi"/>
        </w:rPr>
      </w:pPr>
      <w:proofErr w:type="spellStart"/>
      <w:r w:rsidRPr="00CF2B04">
        <w:rPr>
          <w:rFonts w:asciiTheme="minorHAnsi" w:hAnsiTheme="minorHAnsi"/>
          <w:i/>
        </w:rPr>
        <w:t>Relex</w:t>
      </w:r>
      <w:proofErr w:type="spellEnd"/>
      <w:r w:rsidRPr="00CF2B04">
        <w:rPr>
          <w:rFonts w:asciiTheme="minorHAnsi" w:hAnsiTheme="minorHAnsi"/>
        </w:rPr>
        <w:t xml:space="preserve"> Software Corporation</w:t>
      </w:r>
    </w:p>
    <w:p w:rsidR="00672C50" w:rsidRPr="00CF2B04" w:rsidRDefault="00672C50" w:rsidP="00CF2B04">
      <w:pPr>
        <w:jc w:val="both"/>
        <w:rPr>
          <w:rFonts w:asciiTheme="minorHAnsi" w:hAnsiTheme="minorHAnsi"/>
        </w:rPr>
      </w:pPr>
    </w:p>
    <w:p w:rsidR="00672C50" w:rsidRPr="00CF2B04" w:rsidRDefault="00672C50" w:rsidP="00CF2B04">
      <w:pPr>
        <w:jc w:val="both"/>
        <w:rPr>
          <w:rFonts w:asciiTheme="minorHAnsi" w:hAnsiTheme="minorHAnsi"/>
          <w:lang w:val="pt-BR"/>
        </w:rPr>
      </w:pPr>
      <w:r w:rsidRPr="00CF2B04">
        <w:rPr>
          <w:rFonts w:asciiTheme="minorHAnsi" w:hAnsiTheme="minorHAnsi"/>
          <w:lang w:val="pt-BR"/>
        </w:rPr>
        <w:t>Sistema que provê diversas ferramentas para aumentar a confiabilidade do processo, contendo como um dos módulos .</w:t>
      </w:r>
    </w:p>
    <w:p w:rsidR="00672C50" w:rsidRPr="00672C50" w:rsidRDefault="00672C50" w:rsidP="00672C50">
      <w:pPr>
        <w:rPr>
          <w:lang w:val="pt-BR"/>
        </w:rPr>
      </w:pPr>
    </w:p>
    <w:p w:rsidR="005E797E" w:rsidRPr="0026359B" w:rsidRDefault="00A340C1" w:rsidP="005E797E">
      <w:pPr>
        <w:pStyle w:val="Ttulo2"/>
        <w:rPr>
          <w:rFonts w:ascii="Calibri" w:hAnsi="Calibri"/>
          <w:lang w:val="pt-BR"/>
        </w:rPr>
      </w:pPr>
      <w:bookmarkStart w:id="20" w:name="_Toc233428218"/>
      <w:bookmarkStart w:id="21" w:name="_Toc4864828"/>
      <w:r w:rsidRPr="0026359B">
        <w:rPr>
          <w:rFonts w:ascii="Calibri" w:hAnsi="Calibri"/>
          <w:lang w:val="pt-BR"/>
        </w:rPr>
        <w:t xml:space="preserve">&lt;Nome da </w:t>
      </w:r>
      <w:r w:rsidR="005E797E" w:rsidRPr="0026359B">
        <w:rPr>
          <w:rFonts w:ascii="Calibri" w:hAnsi="Calibri"/>
          <w:lang w:val="pt-BR"/>
        </w:rPr>
        <w:t>Alternativa 2</w:t>
      </w:r>
      <w:r w:rsidRPr="0026359B">
        <w:rPr>
          <w:rFonts w:ascii="Calibri" w:hAnsi="Calibri"/>
          <w:lang w:val="pt-BR"/>
        </w:rPr>
        <w:t>&gt;</w:t>
      </w:r>
      <w:bookmarkEnd w:id="20"/>
    </w:p>
    <w:p w:rsidR="005E797E" w:rsidRPr="0026359B" w:rsidRDefault="005E797E" w:rsidP="005E797E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[Descrever a alternativa 2.]</w:t>
      </w:r>
    </w:p>
    <w:p w:rsidR="005E797E" w:rsidRPr="0026359B" w:rsidRDefault="005E797E" w:rsidP="005E797E">
      <w:pPr>
        <w:pStyle w:val="Corpodetexto"/>
        <w:rPr>
          <w:rFonts w:ascii="Calibri" w:hAnsi="Calibri"/>
          <w:b/>
          <w:sz w:val="28"/>
          <w:szCs w:val="28"/>
          <w:lang w:val="pt-BR"/>
        </w:rPr>
      </w:pPr>
      <w:r w:rsidRPr="0026359B">
        <w:rPr>
          <w:rFonts w:ascii="Calibri" w:hAnsi="Calibri"/>
          <w:b/>
          <w:sz w:val="28"/>
          <w:szCs w:val="28"/>
          <w:lang w:val="pt-BR"/>
        </w:rPr>
        <w:lastRenderedPageBreak/>
        <w:t>...</w:t>
      </w:r>
    </w:p>
    <w:p w:rsidR="005E797E" w:rsidRPr="0026359B" w:rsidRDefault="00A340C1" w:rsidP="005E797E">
      <w:pPr>
        <w:pStyle w:val="Ttulo2"/>
        <w:rPr>
          <w:rFonts w:ascii="Calibri" w:hAnsi="Calibri"/>
          <w:lang w:val="pt-BR"/>
        </w:rPr>
      </w:pPr>
      <w:bookmarkStart w:id="22" w:name="_Toc233428219"/>
      <w:r w:rsidRPr="0026359B">
        <w:rPr>
          <w:rFonts w:ascii="Calibri" w:hAnsi="Calibri"/>
          <w:lang w:val="pt-BR"/>
        </w:rPr>
        <w:t xml:space="preserve">&lt;Nome da </w:t>
      </w:r>
      <w:r w:rsidR="005E797E" w:rsidRPr="0026359B">
        <w:rPr>
          <w:rFonts w:ascii="Calibri" w:hAnsi="Calibri"/>
          <w:lang w:val="pt-BR"/>
        </w:rPr>
        <w:t>Alternativa n</w:t>
      </w:r>
      <w:r w:rsidRPr="0026359B">
        <w:rPr>
          <w:rFonts w:ascii="Calibri" w:hAnsi="Calibri"/>
          <w:lang w:val="pt-BR"/>
        </w:rPr>
        <w:t>&gt;</w:t>
      </w:r>
      <w:bookmarkEnd w:id="22"/>
    </w:p>
    <w:p w:rsidR="005E797E" w:rsidRPr="0026359B" w:rsidRDefault="005E797E" w:rsidP="005E797E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[Descrever a alternativa n.]</w:t>
      </w:r>
    </w:p>
    <w:p w:rsidR="00BB54C5" w:rsidRPr="00767F8A" w:rsidRDefault="005E797E" w:rsidP="00BB54C5">
      <w:pPr>
        <w:pStyle w:val="Ttulo1"/>
        <w:autoSpaceDE/>
        <w:autoSpaceDN/>
        <w:rPr>
          <w:rFonts w:ascii="Calibri" w:hAnsi="Calibri"/>
          <w:lang w:val="pt-BR"/>
        </w:rPr>
      </w:pPr>
      <w:bookmarkStart w:id="23" w:name="_Toc233428220"/>
      <w:bookmarkEnd w:id="21"/>
      <w:r w:rsidRPr="00767F8A">
        <w:rPr>
          <w:rFonts w:ascii="Calibri" w:hAnsi="Calibri"/>
          <w:lang w:val="pt-BR"/>
        </w:rPr>
        <w:t>ALTERNATIVA RECOMENDADA</w:t>
      </w:r>
      <w:bookmarkEnd w:id="23"/>
    </w:p>
    <w:p w:rsidR="00BB54C5" w:rsidRPr="0026359B" w:rsidRDefault="00BB54C5" w:rsidP="005E797E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</w:t>
      </w:r>
      <w:r w:rsidR="005E797E" w:rsidRPr="0026359B">
        <w:rPr>
          <w:rFonts w:ascii="Calibri" w:hAnsi="Calibri"/>
        </w:rPr>
        <w:t>Dentre as alternativas propostas no item anterior, apontar aquela recomendada pelos autores do projeto. Descrever os motivos pelos quais a alternativa está sendo recomendada. Detalhar: benefícios, custos e riscos, conforme seções abaixo.</w:t>
      </w:r>
      <w:r w:rsidR="0026359B">
        <w:rPr>
          <w:rFonts w:ascii="Calibri" w:hAnsi="Calibri"/>
        </w:rPr>
        <w:t xml:space="preserve"> Neste caso, a alternativa escolhida, será a que está sendo proposta pela equipe.</w:t>
      </w:r>
      <w:r w:rsidRPr="0026359B">
        <w:rPr>
          <w:rFonts w:ascii="Calibri" w:hAnsi="Calibri"/>
        </w:rPr>
        <w:t>]</w:t>
      </w:r>
    </w:p>
    <w:p w:rsidR="00BB54C5" w:rsidRPr="0026359B" w:rsidRDefault="00E76686" w:rsidP="00BB54C5">
      <w:pPr>
        <w:pStyle w:val="Ttulo2"/>
        <w:autoSpaceDE/>
        <w:autoSpaceDN/>
        <w:ind w:left="0" w:firstLine="0"/>
        <w:rPr>
          <w:rFonts w:ascii="Calibri" w:hAnsi="Calibri"/>
          <w:lang w:val="pt-BR"/>
        </w:rPr>
      </w:pPr>
      <w:bookmarkStart w:id="24" w:name="_Toc233428221"/>
      <w:r w:rsidRPr="0026359B">
        <w:rPr>
          <w:rFonts w:ascii="Calibri" w:hAnsi="Calibri"/>
          <w:lang w:val="pt-BR"/>
        </w:rPr>
        <w:t>Benefícios</w:t>
      </w:r>
      <w:bookmarkEnd w:id="24"/>
    </w:p>
    <w:p w:rsidR="005E797E" w:rsidRPr="0026359B" w:rsidRDefault="005E797E" w:rsidP="005E797E">
      <w:pPr>
        <w:pStyle w:val="InfoBlue"/>
        <w:rPr>
          <w:rFonts w:ascii="Calibri" w:hAnsi="Calibri"/>
        </w:rPr>
      </w:pPr>
      <w:bookmarkStart w:id="25" w:name="_Toc4864831"/>
      <w:r w:rsidRPr="0026359B">
        <w:rPr>
          <w:rFonts w:ascii="Calibri" w:hAnsi="Calibri"/>
        </w:rPr>
        <w:t>[Citar os benefícios que se espera alcançar com a implantação da alternativa, buscando, sempre que possível, quantificar estas estimativas, traduzindo-as em termos de ganho financeiro. Quando isto não for possível, explicitar os benefícios intangíveis.</w:t>
      </w:r>
    </w:p>
    <w:p w:rsidR="005E797E" w:rsidRPr="0026359B" w:rsidRDefault="005E797E" w:rsidP="005E797E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Possíveis benefícios incluem, porém não estão limitados a</w:t>
      </w:r>
      <w:r w:rsidR="00E76686" w:rsidRPr="0026359B">
        <w:rPr>
          <w:rFonts w:ascii="Calibri" w:hAnsi="Calibri"/>
        </w:rPr>
        <w:t>:</w:t>
      </w:r>
      <w:r w:rsidRPr="0026359B">
        <w:rPr>
          <w:rFonts w:ascii="Calibri" w:hAnsi="Calibri"/>
        </w:rPr>
        <w:t xml:space="preserve"> redução de custos, redução de erros, aumento de flexibilidade, economia de tempo, melhoria de aspectos de planejamento e controle.</w:t>
      </w:r>
      <w:r w:rsidR="00E76686" w:rsidRPr="0026359B">
        <w:rPr>
          <w:rFonts w:ascii="Calibri" w:hAnsi="Calibri"/>
        </w:rPr>
        <w:t>]</w:t>
      </w:r>
    </w:p>
    <w:p w:rsidR="00BB54C5" w:rsidRPr="0026359B" w:rsidRDefault="00E76686" w:rsidP="00BB54C5">
      <w:pPr>
        <w:pStyle w:val="Ttulo2"/>
        <w:autoSpaceDE/>
        <w:autoSpaceDN/>
        <w:ind w:left="0" w:firstLine="0"/>
        <w:rPr>
          <w:rFonts w:ascii="Calibri" w:hAnsi="Calibri"/>
          <w:lang w:val="pt-BR"/>
        </w:rPr>
      </w:pPr>
      <w:bookmarkStart w:id="26" w:name="_Toc233428222"/>
      <w:bookmarkEnd w:id="25"/>
      <w:r w:rsidRPr="0026359B">
        <w:rPr>
          <w:rFonts w:ascii="Calibri" w:hAnsi="Calibri"/>
          <w:lang w:val="pt-BR"/>
        </w:rPr>
        <w:t>Custos</w:t>
      </w:r>
      <w:bookmarkEnd w:id="26"/>
    </w:p>
    <w:p w:rsidR="00E76686" w:rsidRPr="0026359B" w:rsidRDefault="00E76686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[Relacionar os custos para a implantação da alternativa, com o maior grau de precisão possível, baseado nos levantamentos preliminares. Custos podem estar relacionados, porém não limitados a: contratação de equipamentos, software e/ou serviços; mão de obra interna (análise, programação etc.); mão de obra externa (terceiros, cursos, consultoria etc.); outros. A fonte onde os custos foram consultados deverá ser especificada.]</w:t>
      </w:r>
    </w:p>
    <w:p w:rsidR="00BB54C5" w:rsidRPr="00767F8A" w:rsidRDefault="00E76686" w:rsidP="00BB54C5">
      <w:pPr>
        <w:pStyle w:val="Ttulo2"/>
        <w:autoSpaceDE/>
        <w:autoSpaceDN/>
        <w:ind w:left="0" w:firstLine="0"/>
        <w:rPr>
          <w:rFonts w:ascii="Calibri" w:hAnsi="Calibri"/>
          <w:lang w:val="pt-BR"/>
        </w:rPr>
      </w:pPr>
      <w:bookmarkStart w:id="27" w:name="_Toc233428223"/>
      <w:r w:rsidRPr="00767F8A">
        <w:rPr>
          <w:rFonts w:ascii="Calibri" w:hAnsi="Calibri"/>
          <w:lang w:val="pt-BR"/>
        </w:rPr>
        <w:t>Riscos</w:t>
      </w:r>
      <w:bookmarkEnd w:id="27"/>
    </w:p>
    <w:p w:rsidR="00E76686" w:rsidRPr="0026359B" w:rsidRDefault="00BB54C5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</w:t>
      </w:r>
      <w:r w:rsidR="00E76686" w:rsidRPr="0026359B">
        <w:rPr>
          <w:rFonts w:ascii="Calibri" w:hAnsi="Calibri"/>
        </w:rPr>
        <w:t>Identificar possíveis riscos associados à alternativa. Se possível, identificar e descrever ações que podem ser tomadas para a prevenção desses riscos. Se os riscos estiverem suficientemente claros, especificá-los na forma de probabilidade de ocorrência e impacto.</w:t>
      </w:r>
    </w:p>
    <w:p w:rsidR="00E76686" w:rsidRPr="0026359B" w:rsidRDefault="00E76686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Montar uma tabela contendo: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identificação do risco (número sequencial)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descrição do risco (frase que descreve o risco)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probabilidade de ocorrência (Alta=3, Média=2, Baixa=1)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impacto no projeto caso o risco ocorra (Alta=3, Média=2, Baixa=1)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severidade: pode ser expressa como S=P*I (probabilidade x impacto)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ação para prevenção (ou redução): ação que visa ser tomada de forma preventiva, de modo a reduzir a probabilidade de ocorrência do risco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ação de contingência: ação que visa ser tomada após a ocorrência do risco, de modo a reduzir o impacto sobre o projeto</w:t>
      </w:r>
    </w:p>
    <w:p w:rsidR="00E76686" w:rsidRPr="00B5465B" w:rsidRDefault="00E76686" w:rsidP="00E76686">
      <w:pPr>
        <w:pStyle w:val="Itemcombullet"/>
        <w:rPr>
          <w:rFonts w:ascii="Calibri" w:hAnsi="Calibri"/>
          <w:i/>
          <w:color w:val="0000FF"/>
          <w:lang w:val="pt-BR"/>
        </w:rPr>
      </w:pPr>
      <w:r w:rsidRPr="00B5465B">
        <w:rPr>
          <w:rFonts w:ascii="Calibri" w:hAnsi="Calibri"/>
          <w:i/>
          <w:color w:val="0000FF"/>
          <w:lang w:val="pt-BR"/>
        </w:rPr>
        <w:t>responsabilidade: profissional que ficará responsável pelo risco</w:t>
      </w:r>
    </w:p>
    <w:p w:rsidR="00B7540A" w:rsidRPr="0026359B" w:rsidRDefault="00E76686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Esta não é a única forma de se tratar riscos em um projeto, porém tem sido amplamente divulgada e utilizada.</w:t>
      </w:r>
    </w:p>
    <w:p w:rsidR="00B7540A" w:rsidRPr="0026359B" w:rsidRDefault="00B7540A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Algumas observações importantes:</w:t>
      </w:r>
    </w:p>
    <w:p w:rsidR="00B7540A" w:rsidRPr="0026359B" w:rsidRDefault="00B7540A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- Atraso no cronograma ou aumento no custo de desenvolvimento não são riscos, mas, sim,  conseqüências de que algum risco ocorreu.</w:t>
      </w:r>
    </w:p>
    <w:p w:rsidR="00BB54C5" w:rsidRPr="0026359B" w:rsidRDefault="00B7540A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- Riscos de desconhecimento de tecnologias (linguagens, banco etc.) só são válidos quando a tecnologia é imposta ao projeto por terceiros. Caso contrário, deveriam ter escolhido uma linguagem de domínio do grupo.</w:t>
      </w:r>
      <w:r w:rsidR="00BB54C5" w:rsidRPr="0026359B">
        <w:rPr>
          <w:rFonts w:ascii="Calibri" w:hAnsi="Calibri"/>
        </w:rPr>
        <w:t>]</w:t>
      </w:r>
    </w:p>
    <w:p w:rsidR="00BB54C5" w:rsidRPr="0026359B" w:rsidRDefault="00E76686" w:rsidP="00BB54C5">
      <w:pPr>
        <w:pStyle w:val="Ttulo1"/>
        <w:autoSpaceDE/>
        <w:autoSpaceDN/>
        <w:rPr>
          <w:rFonts w:ascii="Calibri" w:hAnsi="Calibri"/>
          <w:lang w:val="pt-BR"/>
        </w:rPr>
      </w:pPr>
      <w:bookmarkStart w:id="28" w:name="_Toc233428224"/>
      <w:r w:rsidRPr="0026359B">
        <w:rPr>
          <w:rFonts w:ascii="Calibri" w:hAnsi="Calibri"/>
          <w:lang w:val="pt-BR"/>
        </w:rPr>
        <w:lastRenderedPageBreak/>
        <w:t>CRONOGRAMA</w:t>
      </w:r>
      <w:bookmarkEnd w:id="28"/>
    </w:p>
    <w:p w:rsidR="00E76686" w:rsidRPr="0026359B" w:rsidRDefault="00E76686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>[Apresentar um cronograma preliminar de atividades, com etapas do desenvolvimento da solução, datas e recursos envolvidos. Utilizar periodicidade semana</w:t>
      </w:r>
      <w:r w:rsidR="0026359B">
        <w:rPr>
          <w:rFonts w:ascii="Calibri" w:hAnsi="Calibri"/>
        </w:rPr>
        <w:t>l ou, no máximo quinzena</w:t>
      </w:r>
      <w:r w:rsidRPr="0026359B">
        <w:rPr>
          <w:rFonts w:ascii="Calibri" w:hAnsi="Calibri"/>
        </w:rPr>
        <w:t xml:space="preserve">l. Prever a utilização do tempo de forma realista, considerando </w:t>
      </w:r>
      <w:r w:rsidR="0026359B">
        <w:rPr>
          <w:rFonts w:ascii="Calibri" w:hAnsi="Calibri"/>
        </w:rPr>
        <w:t xml:space="preserve">outros compromissos da equipe, </w:t>
      </w:r>
      <w:r w:rsidRPr="0026359B">
        <w:rPr>
          <w:rFonts w:ascii="Calibri" w:hAnsi="Calibri"/>
        </w:rPr>
        <w:t>férias e feriados. Avaliar, também de forma realista, o domínio da equipe em relação à compreensão do problema, da tecnologia e de quaisquer outros aspectos que possam influir no tempo do projeto.]</w:t>
      </w:r>
    </w:p>
    <w:p w:rsidR="00E76686" w:rsidRPr="00767F8A" w:rsidRDefault="00E76686" w:rsidP="00E76686">
      <w:pPr>
        <w:pStyle w:val="Ttulo1"/>
        <w:autoSpaceDE/>
        <w:autoSpaceDN/>
        <w:rPr>
          <w:rFonts w:ascii="Calibri" w:hAnsi="Calibri"/>
          <w:lang w:val="pt-BR"/>
        </w:rPr>
      </w:pPr>
      <w:bookmarkStart w:id="29" w:name="_Toc233428225"/>
      <w:r w:rsidRPr="00767F8A">
        <w:rPr>
          <w:rFonts w:ascii="Calibri" w:hAnsi="Calibri"/>
          <w:lang w:val="pt-BR"/>
        </w:rPr>
        <w:t>CONCLUSÕES</w:t>
      </w:r>
      <w:bookmarkEnd w:id="29"/>
    </w:p>
    <w:p w:rsidR="00E76686" w:rsidRPr="0026359B" w:rsidRDefault="00E76686" w:rsidP="00E76686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 xml:space="preserve">[Resgatar sumariamente os tópicos anteriores e estabelecer claramente as conclusões obtidas com </w:t>
      </w:r>
      <w:r w:rsidR="00365E9C" w:rsidRPr="0026359B">
        <w:rPr>
          <w:rFonts w:ascii="Calibri" w:hAnsi="Calibri"/>
        </w:rPr>
        <w:t>a</w:t>
      </w:r>
      <w:r w:rsidRPr="0026359B">
        <w:rPr>
          <w:rFonts w:ascii="Calibri" w:hAnsi="Calibri"/>
        </w:rPr>
        <w:t xml:space="preserve"> </w:t>
      </w:r>
      <w:r w:rsidR="00365E9C" w:rsidRPr="0026359B">
        <w:rPr>
          <w:rFonts w:ascii="Calibri" w:hAnsi="Calibri"/>
        </w:rPr>
        <w:t>Visão de Projeto</w:t>
      </w:r>
      <w:r w:rsidRPr="0026359B">
        <w:rPr>
          <w:rFonts w:ascii="Calibri" w:hAnsi="Calibri"/>
        </w:rPr>
        <w:t>, identificando se o projeto é ou não viável e os motivos que o levaram a constatá-lo.]</w:t>
      </w:r>
    </w:p>
    <w:p w:rsidR="004C0BB2" w:rsidRPr="00767F8A" w:rsidRDefault="004C0BB2" w:rsidP="004C0BB2">
      <w:pPr>
        <w:pStyle w:val="Ttulo1"/>
        <w:autoSpaceDE/>
        <w:autoSpaceDN/>
        <w:rPr>
          <w:rFonts w:ascii="Calibri" w:hAnsi="Calibri"/>
          <w:lang w:val="pt-BR"/>
        </w:rPr>
      </w:pPr>
      <w:bookmarkStart w:id="30" w:name="_Toc233428226"/>
      <w:r w:rsidRPr="00767F8A">
        <w:rPr>
          <w:rFonts w:ascii="Calibri" w:hAnsi="Calibri"/>
          <w:lang w:val="pt-BR"/>
        </w:rPr>
        <w:t>RESPONSABILIDADES</w:t>
      </w:r>
      <w:bookmarkEnd w:id="30"/>
    </w:p>
    <w:p w:rsidR="004C0BB2" w:rsidRPr="0026359B" w:rsidRDefault="004C0BB2" w:rsidP="004C0BB2">
      <w:pPr>
        <w:pStyle w:val="InfoBlue"/>
        <w:rPr>
          <w:rFonts w:ascii="Calibri" w:hAnsi="Calibri"/>
        </w:rPr>
      </w:pPr>
      <w:r w:rsidRPr="0026359B">
        <w:rPr>
          <w:rFonts w:ascii="Calibri" w:hAnsi="Calibri"/>
        </w:rPr>
        <w:t xml:space="preserve">[Assinar e datar </w:t>
      </w:r>
      <w:r w:rsidR="003B33C2">
        <w:rPr>
          <w:rFonts w:ascii="Calibri" w:hAnsi="Calibri"/>
        </w:rPr>
        <w:t>o documento de</w:t>
      </w:r>
      <w:r w:rsidR="00365E9C" w:rsidRPr="0026359B">
        <w:rPr>
          <w:rFonts w:ascii="Calibri" w:hAnsi="Calibri"/>
        </w:rPr>
        <w:t xml:space="preserve"> Visão de Projeto</w:t>
      </w:r>
      <w:r w:rsidRPr="0026359B">
        <w:rPr>
          <w:rFonts w:ascii="Calibri" w:hAnsi="Calibri"/>
        </w:rPr>
        <w:t>.]</w:t>
      </w:r>
    </w:p>
    <w:p w:rsidR="004C0BB2" w:rsidRPr="0026359B" w:rsidRDefault="004C0BB2" w:rsidP="004C0BB2">
      <w:pPr>
        <w:pStyle w:val="Corpodetexto"/>
        <w:rPr>
          <w:rFonts w:ascii="Calibri" w:hAnsi="Calibri"/>
          <w:lang w:val="pt-BR"/>
        </w:rPr>
      </w:pPr>
    </w:p>
    <w:p w:rsidR="00E76686" w:rsidRPr="0026359B" w:rsidRDefault="00E76686" w:rsidP="00E76686">
      <w:pPr>
        <w:pStyle w:val="Corpodetexto"/>
        <w:rPr>
          <w:rFonts w:ascii="Calibri" w:hAnsi="Calibri"/>
          <w:lang w:val="pt-BR"/>
        </w:rPr>
      </w:pPr>
    </w:p>
    <w:p w:rsidR="00BB54C5" w:rsidRDefault="00BB54C5" w:rsidP="00E76686">
      <w:pPr>
        <w:pStyle w:val="Corpodetexto"/>
        <w:rPr>
          <w:rFonts w:ascii="Calibri" w:hAnsi="Calibri"/>
          <w:lang w:val="pt-BR"/>
        </w:rPr>
      </w:pPr>
    </w:p>
    <w:p w:rsidR="001E3552" w:rsidRDefault="001E3552" w:rsidP="00E76686">
      <w:pPr>
        <w:pStyle w:val="Corpodetexto"/>
        <w:rPr>
          <w:rFonts w:ascii="Calibri" w:hAnsi="Calibri"/>
          <w:lang w:val="pt-BR"/>
        </w:rPr>
      </w:pP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Tabela de análise de riscos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Separar tipos de risco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Produto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Projeto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Processo</w:t>
      </w:r>
    </w:p>
    <w:tbl>
      <w:tblPr>
        <w:tblStyle w:val="Tabelacomgrelha"/>
        <w:tblW w:w="10632" w:type="dxa"/>
        <w:tblInd w:w="-318" w:type="dxa"/>
        <w:tblLook w:val="04A0"/>
      </w:tblPr>
      <w:tblGrid>
        <w:gridCol w:w="3128"/>
        <w:gridCol w:w="1034"/>
        <w:gridCol w:w="942"/>
        <w:gridCol w:w="1191"/>
        <w:gridCol w:w="2353"/>
        <w:gridCol w:w="1984"/>
      </w:tblGrid>
      <w:tr w:rsidR="002F5920" w:rsidRPr="002F5920" w:rsidTr="002F5920">
        <w:tc>
          <w:tcPr>
            <w:tcW w:w="3128" w:type="dxa"/>
            <w:vMerge w:val="restart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Risco</w:t>
            </w:r>
          </w:p>
        </w:tc>
        <w:tc>
          <w:tcPr>
            <w:tcW w:w="1976" w:type="dxa"/>
            <w:gridSpan w:val="2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Probabilidade</w:t>
            </w:r>
          </w:p>
        </w:tc>
        <w:tc>
          <w:tcPr>
            <w:tcW w:w="1191" w:type="dxa"/>
            <w:vMerge w:val="restart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Severidade</w:t>
            </w:r>
          </w:p>
        </w:tc>
        <w:tc>
          <w:tcPr>
            <w:tcW w:w="4337" w:type="dxa"/>
            <w:gridSpan w:val="2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Ação</w:t>
            </w:r>
          </w:p>
        </w:tc>
      </w:tr>
      <w:tr w:rsidR="002F5920" w:rsidRPr="002F5920" w:rsidTr="002F5920">
        <w:tc>
          <w:tcPr>
            <w:tcW w:w="3128" w:type="dxa"/>
            <w:vMerge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</w:p>
        </w:tc>
        <w:tc>
          <w:tcPr>
            <w:tcW w:w="1034" w:type="dxa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Ocorrência</w:t>
            </w:r>
          </w:p>
        </w:tc>
        <w:tc>
          <w:tcPr>
            <w:tcW w:w="942" w:type="dxa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Impacto</w:t>
            </w:r>
          </w:p>
        </w:tc>
        <w:tc>
          <w:tcPr>
            <w:tcW w:w="1191" w:type="dxa"/>
            <w:vMerge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</w:p>
        </w:tc>
        <w:tc>
          <w:tcPr>
            <w:tcW w:w="2353" w:type="dxa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Prevenção</w:t>
            </w: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F5920" w:rsidRPr="002F5920" w:rsidRDefault="002F5920" w:rsidP="002F5920">
            <w:pPr>
              <w:pStyle w:val="Corpodetexto"/>
              <w:ind w:left="0"/>
              <w:jc w:val="center"/>
              <w:rPr>
                <w:rFonts w:ascii="Calibri" w:hAnsi="Calibri"/>
                <w:b/>
                <w:sz w:val="18"/>
                <w:szCs w:val="16"/>
                <w:lang w:val="pt-BR"/>
              </w:rPr>
            </w:pPr>
            <w:r w:rsidRPr="002F5920">
              <w:rPr>
                <w:rFonts w:ascii="Calibri" w:hAnsi="Calibri"/>
                <w:b/>
                <w:sz w:val="18"/>
                <w:szCs w:val="16"/>
                <w:lang w:val="pt-BR"/>
              </w:rPr>
              <w:t>Contingência</w:t>
            </w:r>
          </w:p>
        </w:tc>
      </w:tr>
      <w:tr w:rsidR="001B0CEF" w:rsidRPr="00EE2010" w:rsidTr="002F5920">
        <w:tc>
          <w:tcPr>
            <w:tcW w:w="3128" w:type="dxa"/>
          </w:tcPr>
          <w:p w:rsidR="001B0CEF" w:rsidRDefault="00596C72" w:rsidP="00137F84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Realização de Hora Extra</w:t>
            </w:r>
          </w:p>
        </w:tc>
        <w:tc>
          <w:tcPr>
            <w:tcW w:w="1034" w:type="dxa"/>
          </w:tcPr>
          <w:p w:rsidR="001B0CEF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</w:t>
            </w:r>
          </w:p>
        </w:tc>
        <w:tc>
          <w:tcPr>
            <w:tcW w:w="942" w:type="dxa"/>
          </w:tcPr>
          <w:p w:rsidR="001B0CEF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</w:t>
            </w:r>
          </w:p>
        </w:tc>
        <w:tc>
          <w:tcPr>
            <w:tcW w:w="1191" w:type="dxa"/>
          </w:tcPr>
          <w:p w:rsidR="001B0CEF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2353" w:type="dxa"/>
          </w:tcPr>
          <w:p w:rsidR="001B0CEF" w:rsidRDefault="00596C72" w:rsidP="00137F84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Antecipar atividades no trabalho e manter atividades em dia</w:t>
            </w:r>
          </w:p>
        </w:tc>
        <w:tc>
          <w:tcPr>
            <w:tcW w:w="1984" w:type="dxa"/>
          </w:tcPr>
          <w:p w:rsidR="001B0CEF" w:rsidRDefault="00596C72" w:rsidP="00596C72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Utilizar maior tempo nos finais de semana para pôr em dia o projeto</w:t>
            </w:r>
          </w:p>
        </w:tc>
      </w:tr>
      <w:tr w:rsidR="00596C72" w:rsidRPr="00EE2010" w:rsidTr="002F5920">
        <w:tc>
          <w:tcPr>
            <w:tcW w:w="3128" w:type="dxa"/>
          </w:tcPr>
          <w:p w:rsidR="00596C72" w:rsidRDefault="00596C72" w:rsidP="00137F84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Dificuldade em realizar encontros para trabalho em conjunto</w:t>
            </w:r>
          </w:p>
        </w:tc>
        <w:tc>
          <w:tcPr>
            <w:tcW w:w="1034" w:type="dxa"/>
          </w:tcPr>
          <w:p w:rsidR="00596C72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</w:t>
            </w:r>
          </w:p>
        </w:tc>
        <w:tc>
          <w:tcPr>
            <w:tcW w:w="942" w:type="dxa"/>
          </w:tcPr>
          <w:p w:rsidR="00596C72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</w:t>
            </w:r>
          </w:p>
        </w:tc>
        <w:tc>
          <w:tcPr>
            <w:tcW w:w="1191" w:type="dxa"/>
          </w:tcPr>
          <w:p w:rsidR="00596C72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2353" w:type="dxa"/>
          </w:tcPr>
          <w:p w:rsidR="00596C72" w:rsidRDefault="00596C72" w:rsidP="00137F84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Definir dias para encontro para execução das atividades do projeto</w:t>
            </w:r>
          </w:p>
        </w:tc>
        <w:tc>
          <w:tcPr>
            <w:tcW w:w="1984" w:type="dxa"/>
          </w:tcPr>
          <w:p w:rsidR="00596C72" w:rsidRDefault="00596C72" w:rsidP="00137F84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Remarcar para dia mais próximo caso encontro não ocorra na data prevista</w:t>
            </w:r>
          </w:p>
        </w:tc>
      </w:tr>
      <w:tr w:rsidR="00596C72" w:rsidRPr="00EE2010" w:rsidTr="002F5920">
        <w:tc>
          <w:tcPr>
            <w:tcW w:w="3128" w:type="dxa"/>
          </w:tcPr>
          <w:p w:rsidR="00596C72" w:rsidRDefault="00596C72" w:rsidP="00137F84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Dificuldade em trabalhar com software de modelagem</w:t>
            </w:r>
          </w:p>
        </w:tc>
        <w:tc>
          <w:tcPr>
            <w:tcW w:w="1034" w:type="dxa"/>
          </w:tcPr>
          <w:p w:rsidR="00596C72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B</w:t>
            </w:r>
          </w:p>
        </w:tc>
        <w:tc>
          <w:tcPr>
            <w:tcW w:w="942" w:type="dxa"/>
          </w:tcPr>
          <w:p w:rsidR="00596C72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</w:t>
            </w:r>
          </w:p>
        </w:tc>
        <w:tc>
          <w:tcPr>
            <w:tcW w:w="1191" w:type="dxa"/>
          </w:tcPr>
          <w:p w:rsidR="00596C72" w:rsidRDefault="00596C72" w:rsidP="00596C72">
            <w:pPr>
              <w:pStyle w:val="Corpodetexto"/>
              <w:ind w:left="0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8</w:t>
            </w:r>
          </w:p>
        </w:tc>
        <w:tc>
          <w:tcPr>
            <w:tcW w:w="2353" w:type="dxa"/>
          </w:tcPr>
          <w:p w:rsidR="00596C72" w:rsidRDefault="00596C72" w:rsidP="00596C72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Utilizar software já conhecido e que tenha recursos para geração dos modelos.</w:t>
            </w:r>
          </w:p>
        </w:tc>
        <w:tc>
          <w:tcPr>
            <w:tcW w:w="1984" w:type="dxa"/>
          </w:tcPr>
          <w:p w:rsidR="00596C72" w:rsidRDefault="00596C72" w:rsidP="00596C72">
            <w:pPr>
              <w:pStyle w:val="Corpodetexto"/>
              <w:ind w:left="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Utilizar software similar ao conhecido ou definir um tempo para a aprendizagem de um novo que não seja complexo e que tenha os recursos mínimos necessários</w:t>
            </w:r>
          </w:p>
        </w:tc>
      </w:tr>
    </w:tbl>
    <w:p w:rsidR="001B0CEF" w:rsidRDefault="001B0CEF" w:rsidP="001B0CEF">
      <w:pPr>
        <w:pStyle w:val="Corpodetexto"/>
        <w:rPr>
          <w:rFonts w:ascii="Calibri" w:hAnsi="Calibri"/>
          <w:lang w:val="pt-BR"/>
        </w:rPr>
      </w:pP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Aceitar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Terceirizar/Reduzir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Mitigar/Reduzir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Evitar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Ações para riscos em requisitos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Homologação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Validação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Participação do usuário</w:t>
      </w:r>
    </w:p>
    <w:p w:rsidR="001B0CEF" w:rsidRDefault="001B0CEF" w:rsidP="001B0CEF">
      <w:pPr>
        <w:pStyle w:val="Corpodetexto"/>
        <w:rPr>
          <w:rFonts w:ascii="Calibri" w:hAnsi="Calibri"/>
          <w:lang w:val="pt-BR"/>
        </w:rPr>
      </w:pPr>
    </w:p>
    <w:p w:rsidR="001B0CEF" w:rsidRPr="0026359B" w:rsidRDefault="001B0CEF" w:rsidP="001B0CEF">
      <w:pPr>
        <w:pStyle w:val="Corpodetexto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Cronograma do Projeto – Do processo de desenvolvimento.</w:t>
      </w:r>
    </w:p>
    <w:p w:rsidR="001E3552" w:rsidRDefault="001E3552" w:rsidP="00E76686">
      <w:pPr>
        <w:pStyle w:val="Corpodetexto"/>
        <w:rPr>
          <w:rFonts w:ascii="Calibri" w:hAnsi="Calibri"/>
          <w:lang w:val="pt-BR"/>
        </w:rPr>
      </w:pPr>
    </w:p>
    <w:sectPr w:rsidR="001E3552" w:rsidSect="00E4756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28C" w:rsidRDefault="002F228C">
      <w:r>
        <w:separator/>
      </w:r>
    </w:p>
  </w:endnote>
  <w:endnote w:type="continuationSeparator" w:id="0">
    <w:p w:rsidR="002F228C" w:rsidRDefault="002F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37F84" w:rsidRPr="0026359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7F84" w:rsidRPr="0026359B" w:rsidRDefault="00137F84">
          <w:pPr>
            <w:ind w:right="360"/>
            <w:rPr>
              <w:rFonts w:ascii="Calibri" w:hAnsi="Calibri"/>
            </w:rPr>
          </w:pPr>
          <w:r w:rsidRPr="0026359B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7F84" w:rsidRPr="0026359B" w:rsidRDefault="00137F84">
          <w:pPr>
            <w:jc w:val="center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sym w:font="Symbol" w:char="F0D3"/>
          </w:r>
          <w:fldSimple w:instr=" DOCPROPERTY &quot;Company&quot;  \* MERGEFORMAT ">
            <w:r w:rsidRPr="0026359B">
              <w:rPr>
                <w:rFonts w:ascii="Calibri" w:hAnsi="Calibri"/>
              </w:rPr>
              <w:t>PUCPR</w:t>
            </w:r>
          </w:fldSimple>
          <w:r w:rsidRPr="0026359B">
            <w:rPr>
              <w:rFonts w:ascii="Calibri" w:hAnsi="Calibri"/>
            </w:rPr>
            <w:t xml:space="preserve">, </w:t>
          </w:r>
          <w:r w:rsidR="00F30CEB"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DATE \@ "yyyy" </w:instrText>
          </w:r>
          <w:r w:rsidR="00F30CEB" w:rsidRPr="0026359B">
            <w:rPr>
              <w:rFonts w:ascii="Calibri" w:hAnsi="Calibri"/>
            </w:rPr>
            <w:fldChar w:fldCharType="separate"/>
          </w:r>
          <w:r w:rsidR="00EE2010">
            <w:rPr>
              <w:rFonts w:ascii="Calibri" w:hAnsi="Calibri"/>
              <w:noProof/>
            </w:rPr>
            <w:t>2013</w:t>
          </w:r>
          <w:r w:rsidR="00F30CEB" w:rsidRPr="0026359B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7F84" w:rsidRPr="0026359B" w:rsidRDefault="00137F84">
          <w:pPr>
            <w:jc w:val="right"/>
            <w:rPr>
              <w:rFonts w:ascii="Calibri" w:hAnsi="Calibri"/>
            </w:rPr>
          </w:pPr>
          <w:r w:rsidRPr="0026359B">
            <w:rPr>
              <w:rFonts w:ascii="Calibri" w:hAnsi="Calibri"/>
              <w:lang w:val="pt-BR"/>
            </w:rPr>
            <w:t xml:space="preserve">Pág. </w:t>
          </w:r>
          <w:r w:rsidR="00F30CEB" w:rsidRPr="0026359B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26359B">
            <w:rPr>
              <w:rStyle w:val="Nmerodepgina"/>
              <w:rFonts w:ascii="Calibri" w:hAnsi="Calibri"/>
              <w:lang w:val="pt-BR"/>
            </w:rPr>
            <w:instrText xml:space="preserve"> PAGE </w:instrText>
          </w:r>
          <w:r w:rsidR="00F30CEB" w:rsidRPr="0026359B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EE2010">
            <w:rPr>
              <w:rStyle w:val="Nmerodepgina"/>
              <w:rFonts w:ascii="Calibri" w:hAnsi="Calibri"/>
              <w:noProof/>
              <w:lang w:val="pt-BR"/>
            </w:rPr>
            <w:t>6</w:t>
          </w:r>
          <w:r w:rsidR="00F30CEB" w:rsidRPr="0026359B">
            <w:rPr>
              <w:rStyle w:val="Nmerodepgina"/>
              <w:rFonts w:ascii="Calibri" w:hAnsi="Calibri"/>
              <w:lang w:val="pt-BR"/>
            </w:rPr>
            <w:fldChar w:fldCharType="end"/>
          </w:r>
          <w:r w:rsidRPr="0026359B">
            <w:rPr>
              <w:rStyle w:val="Nmerodepgina"/>
              <w:rFonts w:ascii="Calibri" w:hAnsi="Calibri"/>
              <w:lang w:val="pt-BR"/>
            </w:rPr>
            <w:t xml:space="preserve"> de </w:t>
          </w:r>
          <w:fldSimple w:instr=" NUMPAGES  \* MERGEFORMAT ">
            <w:r w:rsidR="00EE2010" w:rsidRPr="00EE2010">
              <w:rPr>
                <w:rStyle w:val="Nmerodepgina"/>
                <w:rFonts w:ascii="Calibri" w:hAnsi="Calibri"/>
                <w:noProof/>
              </w:rPr>
              <w:t>15</w:t>
            </w:r>
          </w:fldSimple>
        </w:p>
      </w:tc>
    </w:tr>
  </w:tbl>
  <w:p w:rsidR="00137F84" w:rsidRDefault="00137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28C" w:rsidRDefault="002F228C">
      <w:r>
        <w:separator/>
      </w:r>
    </w:p>
  </w:footnote>
  <w:footnote w:type="continuationSeparator" w:id="0">
    <w:p w:rsidR="002F228C" w:rsidRDefault="002F22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F84" w:rsidRDefault="00137F84">
    <w:pPr>
      <w:rPr>
        <w:sz w:val="24"/>
        <w:szCs w:val="24"/>
      </w:rPr>
    </w:pPr>
  </w:p>
  <w:p w:rsidR="00137F84" w:rsidRDefault="00137F84">
    <w:pPr>
      <w:pBdr>
        <w:top w:val="single" w:sz="6" w:space="1" w:color="auto"/>
      </w:pBdr>
      <w:rPr>
        <w:sz w:val="24"/>
        <w:szCs w:val="24"/>
      </w:rPr>
    </w:pPr>
  </w:p>
  <w:p w:rsidR="00137F84" w:rsidRPr="00B5465B" w:rsidRDefault="00137F84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B5465B">
      <w:rPr>
        <w:rFonts w:ascii="Calibri" w:hAnsi="Calibri"/>
        <w:b/>
        <w:bCs/>
        <w:sz w:val="36"/>
        <w:szCs w:val="36"/>
        <w:lang w:val="pt-BR"/>
      </w:rPr>
      <w:t>Marcelo C. Rodrigues da Costa</w:t>
    </w:r>
  </w:p>
  <w:p w:rsidR="00137F84" w:rsidRPr="00B5465B" w:rsidRDefault="00137F84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u w:val="single"/>
        <w:lang w:val="pt-BR"/>
      </w:rPr>
    </w:pPr>
    <w:r w:rsidRPr="00B5465B">
      <w:rPr>
        <w:rFonts w:ascii="Calibri" w:hAnsi="Calibri"/>
        <w:b/>
        <w:bCs/>
        <w:sz w:val="36"/>
        <w:szCs w:val="36"/>
        <w:lang w:val="pt-BR"/>
      </w:rPr>
      <w:t>Anderson Rancan</w:t>
    </w:r>
  </w:p>
  <w:p w:rsidR="00137F84" w:rsidRPr="00B5465B" w:rsidRDefault="00137F84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137F84" w:rsidRPr="00B5465B" w:rsidRDefault="00137F84">
    <w:pPr>
      <w:pStyle w:val="Cabealho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37F84" w:rsidRPr="0026359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7F84" w:rsidRPr="0026359B" w:rsidRDefault="00137F84" w:rsidP="00B5465B">
          <w:pPr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Gerenciador</w:t>
          </w:r>
          <w:proofErr w:type="spellEnd"/>
          <w:r>
            <w:rPr>
              <w:rFonts w:ascii="Calibri" w:hAnsi="Calibri"/>
            </w:rPr>
            <w:t xml:space="preserve"> de FMEA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7F84" w:rsidRPr="00A80BC4" w:rsidRDefault="00137F84" w:rsidP="00A80BC4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  <w:u w:val="single"/>
            </w:rPr>
          </w:pPr>
          <w:r w:rsidRPr="0026359B">
            <w:rPr>
              <w:rFonts w:ascii="Calibri" w:hAnsi="Calibri"/>
            </w:rPr>
            <w:t xml:space="preserve">  </w:t>
          </w:r>
          <w:r w:rsidRPr="0026359B">
            <w:rPr>
              <w:rFonts w:ascii="Calibri" w:hAnsi="Calibri"/>
              <w:lang w:val="pt-BR"/>
            </w:rPr>
            <w:t>Versão:</w:t>
          </w:r>
          <w:r w:rsidRPr="0026359B">
            <w:rPr>
              <w:rFonts w:ascii="Calibri" w:hAnsi="Calibri"/>
            </w:rPr>
            <w:t xml:space="preserve">           </w:t>
          </w:r>
          <w:r>
            <w:rPr>
              <w:rFonts w:ascii="Calibri" w:hAnsi="Calibri"/>
            </w:rPr>
            <w:t>0.7</w:t>
          </w:r>
        </w:p>
      </w:tc>
    </w:tr>
    <w:tr w:rsidR="00137F84" w:rsidRPr="0026359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7F84" w:rsidRPr="0026359B" w:rsidRDefault="00F30CEB">
          <w:pPr>
            <w:rPr>
              <w:rFonts w:ascii="Calibri" w:hAnsi="Calibri"/>
              <w:lang w:val="pt-BR"/>
            </w:rPr>
          </w:pPr>
          <w:fldSimple w:instr=" TITLE  \* MERGEFORMAT ">
            <w:r w:rsidR="00137F84" w:rsidRPr="0026359B">
              <w:rPr>
                <w:rFonts w:ascii="Calibri" w:hAnsi="Calibri"/>
                <w:lang w:val="pt-BR"/>
              </w:rPr>
              <w:t>Visão de Projeto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7F84" w:rsidRPr="0026359B" w:rsidRDefault="00137F84" w:rsidP="00B5465B">
          <w:pPr>
            <w:rPr>
              <w:rFonts w:ascii="Calibri" w:hAnsi="Calibri"/>
            </w:rPr>
          </w:pPr>
          <w:r w:rsidRPr="0026359B">
            <w:rPr>
              <w:rFonts w:ascii="Calibri" w:hAnsi="Calibri"/>
              <w:lang w:val="pt-BR"/>
            </w:rPr>
            <w:t xml:space="preserve">  Data:</w:t>
          </w:r>
          <w:r w:rsidRPr="0026359B">
            <w:rPr>
              <w:rFonts w:ascii="Calibri" w:hAnsi="Calibri"/>
            </w:rPr>
            <w:t xml:space="preserve"> </w:t>
          </w:r>
          <w:r>
            <w:rPr>
              <w:rFonts w:ascii="Calibri" w:hAnsi="Calibri"/>
              <w:lang w:val="pt-BR"/>
            </w:rPr>
            <w:t>01/07/2009</w:t>
          </w:r>
        </w:p>
      </w:tc>
    </w:tr>
  </w:tbl>
  <w:p w:rsidR="00137F84" w:rsidRDefault="00137F8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0C4050"/>
    <w:multiLevelType w:val="hybridMultilevel"/>
    <w:tmpl w:val="FBC2F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DE3BDA"/>
    <w:multiLevelType w:val="multilevel"/>
    <w:tmpl w:val="BDDA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EC1A38"/>
    <w:multiLevelType w:val="hybridMultilevel"/>
    <w:tmpl w:val="71625D02"/>
    <w:lvl w:ilvl="0" w:tplc="D8DCF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0"/>
  </w:num>
  <w:num w:numId="12">
    <w:abstractNumId w:val="22"/>
  </w:num>
  <w:num w:numId="13">
    <w:abstractNumId w:val="9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21"/>
  </w:num>
  <w:num w:numId="23">
    <w:abstractNumId w:val="18"/>
  </w:num>
  <w:num w:numId="24">
    <w:abstractNumId w:val="18"/>
  </w:num>
  <w:num w:numId="25">
    <w:abstractNumId w:val="7"/>
  </w:num>
  <w:num w:numId="26">
    <w:abstractNumId w:val="6"/>
  </w:num>
  <w:num w:numId="27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6C7E63"/>
    <w:rsid w:val="00034EE2"/>
    <w:rsid w:val="000A5F81"/>
    <w:rsid w:val="000C73C2"/>
    <w:rsid w:val="000E1801"/>
    <w:rsid w:val="000E3722"/>
    <w:rsid w:val="000F6A25"/>
    <w:rsid w:val="00137F84"/>
    <w:rsid w:val="0014342B"/>
    <w:rsid w:val="00153F95"/>
    <w:rsid w:val="001B0CEF"/>
    <w:rsid w:val="001C6349"/>
    <w:rsid w:val="001E3552"/>
    <w:rsid w:val="001E3DB8"/>
    <w:rsid w:val="001F539E"/>
    <w:rsid w:val="00211E8F"/>
    <w:rsid w:val="00230CB2"/>
    <w:rsid w:val="0024035D"/>
    <w:rsid w:val="0026359B"/>
    <w:rsid w:val="00290A12"/>
    <w:rsid w:val="002C257F"/>
    <w:rsid w:val="002D78E7"/>
    <w:rsid w:val="002E2E14"/>
    <w:rsid w:val="002F228C"/>
    <w:rsid w:val="002F5920"/>
    <w:rsid w:val="00334084"/>
    <w:rsid w:val="0036507A"/>
    <w:rsid w:val="00365E9C"/>
    <w:rsid w:val="00373126"/>
    <w:rsid w:val="00387070"/>
    <w:rsid w:val="00387827"/>
    <w:rsid w:val="00396B5D"/>
    <w:rsid w:val="003A0A2E"/>
    <w:rsid w:val="003B33C2"/>
    <w:rsid w:val="003C4086"/>
    <w:rsid w:val="003D1D18"/>
    <w:rsid w:val="00401FCE"/>
    <w:rsid w:val="00444674"/>
    <w:rsid w:val="00451F65"/>
    <w:rsid w:val="004A67DF"/>
    <w:rsid w:val="004C0BB2"/>
    <w:rsid w:val="004C509B"/>
    <w:rsid w:val="00502D1D"/>
    <w:rsid w:val="00540FA9"/>
    <w:rsid w:val="00570F1C"/>
    <w:rsid w:val="00584B06"/>
    <w:rsid w:val="00596C72"/>
    <w:rsid w:val="005A24DA"/>
    <w:rsid w:val="005B6EA6"/>
    <w:rsid w:val="005D09A8"/>
    <w:rsid w:val="005D2207"/>
    <w:rsid w:val="005D6673"/>
    <w:rsid w:val="005D66EF"/>
    <w:rsid w:val="005E797E"/>
    <w:rsid w:val="005F130A"/>
    <w:rsid w:val="00626BA6"/>
    <w:rsid w:val="00663AF1"/>
    <w:rsid w:val="0066600C"/>
    <w:rsid w:val="00672C50"/>
    <w:rsid w:val="006A5E0C"/>
    <w:rsid w:val="006B2E8D"/>
    <w:rsid w:val="006C7E63"/>
    <w:rsid w:val="006F3EBD"/>
    <w:rsid w:val="00742C14"/>
    <w:rsid w:val="00767F8A"/>
    <w:rsid w:val="00795E7F"/>
    <w:rsid w:val="007E6C3A"/>
    <w:rsid w:val="00822579"/>
    <w:rsid w:val="00843516"/>
    <w:rsid w:val="00873143"/>
    <w:rsid w:val="008866C8"/>
    <w:rsid w:val="00895EA8"/>
    <w:rsid w:val="008A5538"/>
    <w:rsid w:val="008C0B11"/>
    <w:rsid w:val="0094293F"/>
    <w:rsid w:val="00951BF3"/>
    <w:rsid w:val="009917D1"/>
    <w:rsid w:val="009A0C5A"/>
    <w:rsid w:val="009D0044"/>
    <w:rsid w:val="009F14C0"/>
    <w:rsid w:val="009F32FE"/>
    <w:rsid w:val="009F3954"/>
    <w:rsid w:val="00A340C1"/>
    <w:rsid w:val="00A36603"/>
    <w:rsid w:val="00A72AF8"/>
    <w:rsid w:val="00A80BC4"/>
    <w:rsid w:val="00AF4BE9"/>
    <w:rsid w:val="00B02917"/>
    <w:rsid w:val="00B17F57"/>
    <w:rsid w:val="00B417E3"/>
    <w:rsid w:val="00B5465B"/>
    <w:rsid w:val="00B7540A"/>
    <w:rsid w:val="00B93B0B"/>
    <w:rsid w:val="00BA1112"/>
    <w:rsid w:val="00BB1B62"/>
    <w:rsid w:val="00BB54C5"/>
    <w:rsid w:val="00BC3465"/>
    <w:rsid w:val="00BC7474"/>
    <w:rsid w:val="00BD2EF5"/>
    <w:rsid w:val="00BD4521"/>
    <w:rsid w:val="00C117A2"/>
    <w:rsid w:val="00C32A0D"/>
    <w:rsid w:val="00C35303"/>
    <w:rsid w:val="00C3797F"/>
    <w:rsid w:val="00C45A19"/>
    <w:rsid w:val="00C527A2"/>
    <w:rsid w:val="00C55FB9"/>
    <w:rsid w:val="00CF2B04"/>
    <w:rsid w:val="00D055B0"/>
    <w:rsid w:val="00D406F2"/>
    <w:rsid w:val="00D7021A"/>
    <w:rsid w:val="00D740D8"/>
    <w:rsid w:val="00DB6273"/>
    <w:rsid w:val="00DF30BC"/>
    <w:rsid w:val="00E2595C"/>
    <w:rsid w:val="00E46D27"/>
    <w:rsid w:val="00E4756D"/>
    <w:rsid w:val="00E56D80"/>
    <w:rsid w:val="00E71ED7"/>
    <w:rsid w:val="00E76686"/>
    <w:rsid w:val="00EC4533"/>
    <w:rsid w:val="00EE2010"/>
    <w:rsid w:val="00F30CEB"/>
    <w:rsid w:val="00F413E4"/>
    <w:rsid w:val="00F63C3C"/>
    <w:rsid w:val="00FB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56D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E4756D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4756D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E4756D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E4756D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E4756D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E4756D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E4756D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756D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4756D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756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756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E4756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Avanonormal">
    <w:name w:val="Normal Indent"/>
    <w:basedOn w:val="Normal"/>
    <w:rsid w:val="00E4756D"/>
    <w:pPr>
      <w:ind w:left="900" w:hanging="900"/>
    </w:pPr>
  </w:style>
  <w:style w:type="paragraph" w:styleId="ndice1">
    <w:name w:val="toc 1"/>
    <w:basedOn w:val="Normal"/>
    <w:next w:val="Normal"/>
    <w:autoRedefine/>
    <w:uiPriority w:val="39"/>
    <w:rsid w:val="00E4756D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autoRedefine/>
    <w:uiPriority w:val="39"/>
    <w:rsid w:val="00E4756D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autoRedefine/>
    <w:uiPriority w:val="39"/>
    <w:rsid w:val="00E4756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E4756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4756D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E4756D"/>
  </w:style>
  <w:style w:type="paragraph" w:customStyle="1" w:styleId="Bullet1">
    <w:name w:val="Bullet1"/>
    <w:basedOn w:val="Normal"/>
    <w:rsid w:val="00E4756D"/>
    <w:pPr>
      <w:ind w:left="720" w:hanging="432"/>
    </w:pPr>
  </w:style>
  <w:style w:type="paragraph" w:customStyle="1" w:styleId="Bullet2">
    <w:name w:val="Bullet2"/>
    <w:basedOn w:val="Normal"/>
    <w:rsid w:val="00E4756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756D"/>
    <w:pPr>
      <w:keepLines/>
      <w:spacing w:after="120"/>
    </w:pPr>
  </w:style>
  <w:style w:type="paragraph" w:styleId="Corpodetexto">
    <w:name w:val="Body Text"/>
    <w:basedOn w:val="Normal"/>
    <w:rsid w:val="00E4756D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E4756D"/>
    <w:pPr>
      <w:shd w:val="clear" w:color="auto" w:fill="000080"/>
    </w:pPr>
  </w:style>
  <w:style w:type="character" w:styleId="Refdenotaderodap">
    <w:name w:val="footnote reference"/>
    <w:basedOn w:val="Tipodeletrapredefinidodopargrafo"/>
    <w:semiHidden/>
    <w:rsid w:val="00E4756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E4756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E4756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E4756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756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756D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rsid w:val="00E4756D"/>
    <w:pPr>
      <w:ind w:left="600"/>
    </w:pPr>
  </w:style>
  <w:style w:type="paragraph" w:styleId="ndice5">
    <w:name w:val="toc 5"/>
    <w:basedOn w:val="Normal"/>
    <w:next w:val="Normal"/>
    <w:autoRedefine/>
    <w:semiHidden/>
    <w:rsid w:val="00E4756D"/>
    <w:pPr>
      <w:ind w:left="800"/>
    </w:pPr>
  </w:style>
  <w:style w:type="paragraph" w:styleId="ndice6">
    <w:name w:val="toc 6"/>
    <w:basedOn w:val="Normal"/>
    <w:next w:val="Normal"/>
    <w:autoRedefine/>
    <w:semiHidden/>
    <w:rsid w:val="00E4756D"/>
    <w:pPr>
      <w:ind w:left="1000"/>
    </w:pPr>
  </w:style>
  <w:style w:type="paragraph" w:styleId="ndice7">
    <w:name w:val="toc 7"/>
    <w:basedOn w:val="Normal"/>
    <w:next w:val="Normal"/>
    <w:autoRedefine/>
    <w:semiHidden/>
    <w:rsid w:val="00E4756D"/>
    <w:pPr>
      <w:ind w:left="1200"/>
    </w:pPr>
  </w:style>
  <w:style w:type="paragraph" w:styleId="ndice8">
    <w:name w:val="toc 8"/>
    <w:basedOn w:val="Normal"/>
    <w:next w:val="Normal"/>
    <w:autoRedefine/>
    <w:semiHidden/>
    <w:rsid w:val="00E4756D"/>
    <w:pPr>
      <w:ind w:left="1400"/>
    </w:pPr>
  </w:style>
  <w:style w:type="paragraph" w:styleId="ndice9">
    <w:name w:val="toc 9"/>
    <w:basedOn w:val="Normal"/>
    <w:next w:val="Normal"/>
    <w:autoRedefine/>
    <w:semiHidden/>
    <w:rsid w:val="00E4756D"/>
    <w:pPr>
      <w:ind w:left="1600"/>
    </w:pPr>
  </w:style>
  <w:style w:type="paragraph" w:styleId="Avanodecorpodetexto">
    <w:name w:val="Body Text Indent"/>
    <w:basedOn w:val="Normal"/>
    <w:rsid w:val="00E4756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E4756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E4756D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  <w:lang w:val="pt-BR"/>
    </w:rPr>
  </w:style>
  <w:style w:type="character" w:styleId="Hiperligao">
    <w:name w:val="Hyperlink"/>
    <w:basedOn w:val="Tipodeletrapredefinidodopargrafo"/>
    <w:rsid w:val="00E4756D"/>
    <w:rPr>
      <w:color w:val="0000FF"/>
      <w:u w:val="single"/>
    </w:rPr>
  </w:style>
  <w:style w:type="character" w:styleId="Forte">
    <w:name w:val="Strong"/>
    <w:basedOn w:val="Tipodeletrapredefinidodopargrafo"/>
    <w:qFormat/>
    <w:rsid w:val="00E4756D"/>
    <w:rPr>
      <w:b/>
      <w:bCs/>
    </w:rPr>
  </w:style>
  <w:style w:type="character" w:styleId="Hiperligaovisitada">
    <w:name w:val="FollowedHyperlink"/>
    <w:basedOn w:val="Tipodeletrapredefinidodopargrafo"/>
    <w:rsid w:val="00E4756D"/>
    <w:rPr>
      <w:color w:val="800080"/>
      <w:u w:val="single"/>
    </w:rPr>
  </w:style>
  <w:style w:type="character" w:customStyle="1" w:styleId="tw4winNone">
    <w:name w:val="tw4winNone"/>
    <w:basedOn w:val="Tipodeletrapredefinidodopargrafo"/>
    <w:rsid w:val="00E4756D"/>
  </w:style>
  <w:style w:type="character" w:customStyle="1" w:styleId="tw4winExternal">
    <w:name w:val="tw4winExternal"/>
    <w:basedOn w:val="Tipodeletrapredefinidodopargrafo"/>
    <w:rsid w:val="00E4756D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Tipodeletrapredefinidodopargrafo"/>
    <w:rsid w:val="00E4756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E4756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E4756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E4756D"/>
    <w:rPr>
      <w:color w:val="0000FF"/>
    </w:rPr>
  </w:style>
  <w:style w:type="character" w:customStyle="1" w:styleId="tw4winPopup">
    <w:name w:val="tw4winPopup"/>
    <w:rsid w:val="00E4756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E4756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E4756D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val="pt-BR" w:eastAsia="pt-BR"/>
    </w:rPr>
  </w:style>
  <w:style w:type="character" w:customStyle="1" w:styleId="InfoBlueChar">
    <w:name w:val="InfoBlue Char"/>
    <w:basedOn w:val="Tipodeletrapredefinidodopargrafo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elha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arcte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BC7474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27607-AC3A-4F54-9461-75C2D7ED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</TotalTime>
  <Pages>15</Pages>
  <Words>3522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>PUCPR</Company>
  <LinksUpToDate>false</LinksUpToDate>
  <CharactersWithSpaces>22501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&lt;Nome do Projeto&gt;</dc:subject>
  <dc:creator>Sheila Reinehr</dc:creator>
  <dc:description>Adaptado do RUP para as necessidades do módulo de Engenharia de Requisitos.</dc:description>
  <cp:lastModifiedBy>rnunes</cp:lastModifiedBy>
  <cp:revision>2</cp:revision>
  <cp:lastPrinted>2006-07-25T14:50:00Z</cp:lastPrinted>
  <dcterms:created xsi:type="dcterms:W3CDTF">2013-12-19T20:16:00Z</dcterms:created>
  <dcterms:modified xsi:type="dcterms:W3CDTF">2013-12-19T20:16:00Z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